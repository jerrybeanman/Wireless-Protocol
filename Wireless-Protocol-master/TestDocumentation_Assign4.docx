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838533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DA2B1F" w:rsidRDefault="00DA2B1F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2B1F" w:rsidRDefault="00DA2B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Pr="00B053A4" w:rsidRDefault="0055264D">
                                      <w:pPr>
                                        <w:pStyle w:val="NoSpacing"/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TEST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Default="00400CA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WIRELESS PROTOCOL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36607b [3122]" stroked="f" strokeweight="1pt">
                        <v:fill color2="#2d5167 [2882]" angle="348" colors="0 #73bfcb;6554f #73bfcb" focus="100%" type="gradient"/>
                        <v:textbox inset="54pt,54pt,1in,5in">
                          <w:txbxContent>
                            <w:p w:rsidR="00DA2B1F" w:rsidRDefault="00DA2B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Pr="00B053A4" w:rsidRDefault="0055264D">
                                <w:pPr>
                                  <w:pStyle w:val="NoSpacing"/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TEST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Default="00400CA3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WIRELESS PROTOCOL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2B1F" w:rsidRDefault="00DA2B1F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791936243"/>
        <w:docPartObj>
          <w:docPartGallery w:val="Table of Contents"/>
          <w:docPartUnique/>
        </w:docPartObj>
      </w:sdtPr>
      <w:sdtEndPr>
        <w:rPr>
          <w:rFonts w:ascii="Segoe UI" w:hAnsi="Segoe UI"/>
          <w:noProof/>
        </w:rPr>
      </w:sdtEndPr>
      <w:sdtContent>
        <w:p w:rsidR="003B08D7" w:rsidRDefault="003B08D7" w:rsidP="00B053A4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FB3D16" w:rsidRDefault="003B08D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90309" w:history="1">
            <w:r w:rsidR="00FB3D16" w:rsidRPr="0081398D">
              <w:rPr>
                <w:rStyle w:val="Hyperlink"/>
                <w:noProof/>
              </w:rPr>
              <w:t>1</w:t>
            </w:r>
            <w:r w:rsidR="00FB3D16">
              <w:rPr>
                <w:rFonts w:asciiTheme="minorHAnsi" w:hAnsiTheme="minorHAnsi"/>
                <w:noProof/>
                <w:lang w:eastAsia="en-US"/>
              </w:rPr>
              <w:tab/>
            </w:r>
            <w:r w:rsidR="00FB3D16" w:rsidRPr="0081398D">
              <w:rPr>
                <w:rStyle w:val="Hyperlink"/>
                <w:noProof/>
              </w:rPr>
              <w:t>Test Cases</w:t>
            </w:r>
            <w:r w:rsidR="00FB3D16">
              <w:rPr>
                <w:noProof/>
                <w:webHidden/>
              </w:rPr>
              <w:tab/>
            </w:r>
            <w:r w:rsidR="00FB3D16">
              <w:rPr>
                <w:noProof/>
                <w:webHidden/>
              </w:rPr>
              <w:fldChar w:fldCharType="begin"/>
            </w:r>
            <w:r w:rsidR="00FB3D16">
              <w:rPr>
                <w:noProof/>
                <w:webHidden/>
              </w:rPr>
              <w:instrText xml:space="preserve"> PAGEREF _Toc436790309 \h </w:instrText>
            </w:r>
            <w:r w:rsidR="00FB3D16">
              <w:rPr>
                <w:noProof/>
                <w:webHidden/>
              </w:rPr>
            </w:r>
            <w:r w:rsidR="00FB3D16">
              <w:rPr>
                <w:noProof/>
                <w:webHidden/>
              </w:rPr>
              <w:fldChar w:fldCharType="separate"/>
            </w:r>
            <w:r w:rsidR="00FB3D16">
              <w:rPr>
                <w:noProof/>
                <w:webHidden/>
              </w:rPr>
              <w:t>2</w:t>
            </w:r>
            <w:r w:rsidR="00FB3D16">
              <w:rPr>
                <w:noProof/>
                <w:webHidden/>
              </w:rPr>
              <w:fldChar w:fldCharType="end"/>
            </w:r>
          </w:hyperlink>
        </w:p>
        <w:p w:rsidR="00FB3D16" w:rsidRDefault="00FB3D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36790310" w:history="1">
            <w:r w:rsidRPr="0081398D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81398D">
              <w:rPr>
                <w:rStyle w:val="Hyperlink"/>
                <w:noProof/>
              </w:rPr>
              <w:t>GUI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D16" w:rsidRDefault="00FB3D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36790311" w:history="1">
            <w:r w:rsidRPr="0081398D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81398D">
              <w:rPr>
                <w:rStyle w:val="Hyperlink"/>
                <w:noProof/>
              </w:rPr>
              <w:t>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D16" w:rsidRDefault="00FB3D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36790312" w:history="1">
            <w:r w:rsidRPr="0081398D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en-US"/>
              </w:rPr>
              <w:tab/>
            </w:r>
            <w:r w:rsidRPr="0081398D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8D7" w:rsidRDefault="003B08D7">
          <w:r>
            <w:rPr>
              <w:b/>
              <w:bCs/>
              <w:noProof/>
            </w:rPr>
            <w:fldChar w:fldCharType="end"/>
          </w:r>
        </w:p>
      </w:sdtContent>
    </w:sdt>
    <w:p w:rsidR="003B08D7" w:rsidRDefault="003B08D7" w:rsidP="00791D52">
      <w:pPr>
        <w:jc w:val="right"/>
      </w:pPr>
    </w:p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3B08D7" w:rsidRDefault="003B08D7" w:rsidP="003B08D7"/>
    <w:p w:rsidR="0045317D" w:rsidRDefault="0045317D" w:rsidP="003B08D7"/>
    <w:p w:rsidR="003B08D7" w:rsidRDefault="003B08D7" w:rsidP="003B08D7"/>
    <w:p w:rsidR="003B08D7" w:rsidRDefault="003B08D7" w:rsidP="003B08D7"/>
    <w:p w:rsidR="003B08D7" w:rsidRDefault="003B08D7" w:rsidP="003B08D7"/>
    <w:p w:rsidR="00660965" w:rsidRDefault="00660965" w:rsidP="003B08D7"/>
    <w:p w:rsidR="0055264D" w:rsidRDefault="0055264D" w:rsidP="0055264D">
      <w:pPr>
        <w:pStyle w:val="Heading1"/>
        <w:numPr>
          <w:ilvl w:val="0"/>
          <w:numId w:val="13"/>
        </w:numPr>
      </w:pPr>
      <w:bookmarkStart w:id="0" w:name="_Toc433139242"/>
      <w:bookmarkStart w:id="1" w:name="_Toc436790309"/>
      <w:r>
        <w:t>Test Cases</w:t>
      </w:r>
      <w:bookmarkEnd w:id="0"/>
      <w:bookmarkEnd w:id="1"/>
    </w:p>
    <w:p w:rsidR="0055264D" w:rsidRPr="004B65D3" w:rsidRDefault="0055264D" w:rsidP="00552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Test #</w:t>
            </w:r>
          </w:p>
        </w:tc>
        <w:tc>
          <w:tcPr>
            <w:tcW w:w="2059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201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2256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Expected Result</w:t>
            </w:r>
          </w:p>
        </w:tc>
        <w:tc>
          <w:tcPr>
            <w:tcW w:w="1069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Pass / Fail</w:t>
            </w:r>
          </w:p>
        </w:tc>
      </w:tr>
    </w:tbl>
    <w:p w:rsidR="00986438" w:rsidRDefault="00986438"/>
    <w:p w:rsidR="00986438" w:rsidRDefault="00986438" w:rsidP="00986438">
      <w:pPr>
        <w:pStyle w:val="Heading1"/>
        <w:numPr>
          <w:ilvl w:val="0"/>
          <w:numId w:val="13"/>
        </w:numPr>
      </w:pPr>
      <w:bookmarkStart w:id="2" w:name="_Toc436790310"/>
      <w:r>
        <w:t>GUI Tests</w:t>
      </w:r>
      <w:bookmarkEnd w:id="2"/>
    </w:p>
    <w:p w:rsidR="00986438" w:rsidRDefault="00986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1853"/>
        </w:trPr>
        <w:tc>
          <w:tcPr>
            <w:tcW w:w="765" w:type="dxa"/>
          </w:tcPr>
          <w:p w:rsidR="0055264D" w:rsidRDefault="0055264D" w:rsidP="00453423">
            <w:r>
              <w:t>1</w:t>
            </w:r>
          </w:p>
        </w:tc>
        <w:tc>
          <w:tcPr>
            <w:tcW w:w="2059" w:type="dxa"/>
          </w:tcPr>
          <w:p w:rsidR="00986438" w:rsidRDefault="00DE679D" w:rsidP="00453423">
            <w:r>
              <w:t>Minimize Window</w:t>
            </w:r>
          </w:p>
          <w:p w:rsidR="00986438" w:rsidRDefault="00986438" w:rsidP="00986438"/>
          <w:p w:rsidR="0055264D" w:rsidRPr="00986438" w:rsidRDefault="0055264D" w:rsidP="00986438">
            <w:pPr>
              <w:jc w:val="center"/>
            </w:pPr>
          </w:p>
        </w:tc>
        <w:tc>
          <w:tcPr>
            <w:tcW w:w="3201" w:type="dxa"/>
          </w:tcPr>
          <w:p w:rsidR="00DE679D" w:rsidRDefault="00DE679D" w:rsidP="00DE679D">
            <w:pPr>
              <w:pStyle w:val="ListParagraph"/>
              <w:numPr>
                <w:ilvl w:val="0"/>
                <w:numId w:val="21"/>
              </w:numPr>
            </w:pPr>
            <w:r>
              <w:t>Start Program</w:t>
            </w:r>
          </w:p>
          <w:p w:rsidR="00DE679D" w:rsidRDefault="00DE679D" w:rsidP="00DE679D">
            <w:pPr>
              <w:pStyle w:val="ListParagraph"/>
              <w:numPr>
                <w:ilvl w:val="0"/>
                <w:numId w:val="21"/>
              </w:numPr>
            </w:pPr>
            <w:r>
              <w:t>Minimize screen using ‘-‘</w:t>
            </w:r>
          </w:p>
          <w:p w:rsidR="00DE679D" w:rsidRPr="00CE4175" w:rsidRDefault="00DE679D" w:rsidP="00DE679D">
            <w:pPr>
              <w:pStyle w:val="ListParagraph"/>
              <w:numPr>
                <w:ilvl w:val="0"/>
                <w:numId w:val="21"/>
              </w:numPr>
            </w:pPr>
            <w:r>
              <w:t>Open program again by hitting the tab on the windows toolbar</w:t>
            </w:r>
          </w:p>
          <w:p w:rsidR="0055264D" w:rsidRPr="00CE4175" w:rsidRDefault="0055264D" w:rsidP="001C292A"/>
        </w:tc>
        <w:tc>
          <w:tcPr>
            <w:tcW w:w="2256" w:type="dxa"/>
          </w:tcPr>
          <w:p w:rsidR="00DE679D" w:rsidRDefault="00DE679D" w:rsidP="001C292A">
            <w:r>
              <w:t>Program remains the same. Minimizing and showing window works properly. Content is not changed.</w:t>
            </w:r>
          </w:p>
          <w:p w:rsidR="00DE679D" w:rsidRPr="00DE679D" w:rsidRDefault="00DE679D" w:rsidP="001C292A"/>
        </w:tc>
        <w:tc>
          <w:tcPr>
            <w:tcW w:w="1069" w:type="dxa"/>
          </w:tcPr>
          <w:p w:rsidR="0055264D" w:rsidRPr="00C731FE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B20E77" w:rsidRDefault="00B20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55264D" w:rsidP="00453423">
            <w:r>
              <w:t>2</w:t>
            </w:r>
          </w:p>
        </w:tc>
        <w:tc>
          <w:tcPr>
            <w:tcW w:w="2059" w:type="dxa"/>
          </w:tcPr>
          <w:p w:rsidR="0055264D" w:rsidRDefault="00D021C2" w:rsidP="00453423">
            <w:r>
              <w:t>Communication dialog is functional</w:t>
            </w:r>
          </w:p>
        </w:tc>
        <w:tc>
          <w:tcPr>
            <w:tcW w:w="3201" w:type="dxa"/>
          </w:tcPr>
          <w:p w:rsidR="001C292A" w:rsidRDefault="00D021C2" w:rsidP="00D021C2">
            <w:pPr>
              <w:pStyle w:val="ListParagraph"/>
              <w:numPr>
                <w:ilvl w:val="0"/>
                <w:numId w:val="22"/>
              </w:numPr>
            </w:pPr>
            <w:r>
              <w:t>Start Program</w:t>
            </w:r>
          </w:p>
          <w:p w:rsidR="00D021C2" w:rsidRPr="001C292A" w:rsidRDefault="00D021C2" w:rsidP="00D021C2">
            <w:pPr>
              <w:ind w:left="360"/>
            </w:pPr>
          </w:p>
        </w:tc>
        <w:tc>
          <w:tcPr>
            <w:tcW w:w="2256" w:type="dxa"/>
          </w:tcPr>
          <w:p w:rsidR="0055264D" w:rsidRDefault="00D021C2" w:rsidP="00453423">
            <w:r>
              <w:t xml:space="preserve">A Communication dialog appears and user is allowed to enter in comm </w:t>
            </w:r>
            <w:r w:rsidR="00B20E77">
              <w:t>parameters</w:t>
            </w:r>
            <w:r w:rsidR="001C292A">
              <w:t>.</w:t>
            </w:r>
          </w:p>
          <w:p w:rsidR="001C292A" w:rsidRPr="005E5A52" w:rsidRDefault="001C292A" w:rsidP="00453423">
            <w:pPr>
              <w:rPr>
                <w:b/>
              </w:rPr>
            </w:pP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B20E77" w:rsidRDefault="00B20E77"/>
    <w:p w:rsidR="0025646B" w:rsidRPr="00D00117" w:rsidRDefault="0025646B" w:rsidP="00FB3D16">
      <w:pPr>
        <w:pStyle w:val="Subtitle"/>
        <w:rPr>
          <w:rStyle w:val="Strong"/>
          <w:color w:val="000000" w:themeColor="text1"/>
        </w:rPr>
      </w:pPr>
      <w:r w:rsidRPr="00D00117">
        <w:rPr>
          <w:rStyle w:val="Strong"/>
          <w:color w:val="000000" w:themeColor="text1"/>
        </w:rPr>
        <w:t>Test Case 2 | Screenshot</w:t>
      </w:r>
    </w:p>
    <w:p w:rsidR="0025646B" w:rsidRDefault="00FB3D16" w:rsidP="0025646B"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585265E3" wp14:editId="6C1BA269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1979295" cy="23622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46B" w:rsidRDefault="0025646B" w:rsidP="0025646B">
      <w:bookmarkStart w:id="3" w:name="_GoBack"/>
      <w:bookmarkEnd w:id="3"/>
    </w:p>
    <w:p w:rsidR="0025646B" w:rsidRDefault="0025646B" w:rsidP="0025646B"/>
    <w:p w:rsidR="0025646B" w:rsidRDefault="0025646B" w:rsidP="0025646B"/>
    <w:p w:rsidR="0025646B" w:rsidRDefault="0025646B"/>
    <w:p w:rsidR="0025646B" w:rsidRDefault="0025646B"/>
    <w:p w:rsidR="0025646B" w:rsidRDefault="002564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1439"/>
        </w:trPr>
        <w:tc>
          <w:tcPr>
            <w:tcW w:w="765" w:type="dxa"/>
          </w:tcPr>
          <w:p w:rsidR="0055264D" w:rsidRDefault="0055264D" w:rsidP="00453423">
            <w:r>
              <w:lastRenderedPageBreak/>
              <w:t>3</w:t>
            </w:r>
          </w:p>
        </w:tc>
        <w:tc>
          <w:tcPr>
            <w:tcW w:w="2059" w:type="dxa"/>
          </w:tcPr>
          <w:p w:rsidR="0055264D" w:rsidRDefault="00D021C2" w:rsidP="00453423">
            <w:r>
              <w:t>User can open a file.</w:t>
            </w:r>
          </w:p>
          <w:p w:rsidR="001C292A" w:rsidRDefault="001C292A" w:rsidP="00453423"/>
        </w:tc>
        <w:tc>
          <w:tcPr>
            <w:tcW w:w="3201" w:type="dxa"/>
          </w:tcPr>
          <w:p w:rsidR="001C292A" w:rsidRDefault="00D021C2" w:rsidP="00D021C2">
            <w:pPr>
              <w:pStyle w:val="ListParagraph"/>
              <w:numPr>
                <w:ilvl w:val="0"/>
                <w:numId w:val="23"/>
              </w:numPr>
            </w:pPr>
            <w:r>
              <w:t>Start Program</w:t>
            </w:r>
          </w:p>
          <w:p w:rsidR="00D021C2" w:rsidRDefault="00D021C2" w:rsidP="00D021C2">
            <w:pPr>
              <w:pStyle w:val="ListParagraph"/>
              <w:numPr>
                <w:ilvl w:val="0"/>
                <w:numId w:val="23"/>
              </w:numPr>
            </w:pPr>
            <w:r>
              <w:t>Press Open</w:t>
            </w:r>
          </w:p>
          <w:p w:rsidR="00D021C2" w:rsidRDefault="00D021C2" w:rsidP="00D021C2">
            <w:pPr>
              <w:pStyle w:val="ListParagraph"/>
              <w:numPr>
                <w:ilvl w:val="0"/>
                <w:numId w:val="23"/>
              </w:numPr>
            </w:pPr>
            <w:r>
              <w:t>See expected results</w:t>
            </w:r>
          </w:p>
          <w:p w:rsidR="00B20E77" w:rsidRDefault="00B20E77" w:rsidP="00B20E77">
            <w:pPr>
              <w:pStyle w:val="ListParagraph"/>
            </w:pPr>
          </w:p>
        </w:tc>
        <w:tc>
          <w:tcPr>
            <w:tcW w:w="2256" w:type="dxa"/>
          </w:tcPr>
          <w:p w:rsidR="0055264D" w:rsidRDefault="00B20E77" w:rsidP="00453423">
            <w:r>
              <w:t>An Open file dialog appears.</w:t>
            </w:r>
            <w:r w:rsidR="0055264D">
              <w:t xml:space="preserve">  </w:t>
            </w: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B20E77" w:rsidRDefault="00B20E77"/>
    <w:p w:rsidR="00B20E77" w:rsidRPr="00FB3D16" w:rsidRDefault="00B20E77">
      <w:pPr>
        <w:rPr>
          <w:rStyle w:val="Strong"/>
          <w:i/>
        </w:rPr>
      </w:pPr>
      <w:r w:rsidRPr="00FB3D16">
        <w:rPr>
          <w:rStyle w:val="Strong"/>
          <w:i/>
        </w:rPr>
        <w:t>Test Case 3 | Screenshot</w:t>
      </w:r>
    </w:p>
    <w:p w:rsidR="00B20E77" w:rsidRDefault="00FB3D16"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418776EA" wp14:editId="04E9BAB0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3802024" cy="1746250"/>
            <wp:effectExtent l="0" t="0" r="825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024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0E77" w:rsidRDefault="00B20E77"/>
    <w:p w:rsidR="00B20E77" w:rsidRDefault="00B20E77"/>
    <w:p w:rsidR="00B20E77" w:rsidRDefault="00B20E77"/>
    <w:p w:rsidR="00B20E77" w:rsidRDefault="00B20E77"/>
    <w:p w:rsidR="00B20E77" w:rsidRDefault="00B20E77"/>
    <w:p w:rsidR="00B20E77" w:rsidRDefault="00B20E77"/>
    <w:p w:rsidR="004B6E88" w:rsidRDefault="004B6E88"/>
    <w:p w:rsidR="004B6E88" w:rsidRDefault="004B6E88"/>
    <w:p w:rsidR="00B20E77" w:rsidRDefault="00B20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2600"/>
        </w:trPr>
        <w:tc>
          <w:tcPr>
            <w:tcW w:w="765" w:type="dxa"/>
          </w:tcPr>
          <w:p w:rsidR="0055264D" w:rsidRDefault="0055264D" w:rsidP="00453423">
            <w:r>
              <w:t>4</w:t>
            </w:r>
          </w:p>
        </w:tc>
        <w:tc>
          <w:tcPr>
            <w:tcW w:w="2059" w:type="dxa"/>
          </w:tcPr>
          <w:p w:rsidR="001C292A" w:rsidRDefault="00B20E77" w:rsidP="00B20E77">
            <w:r>
              <w:t xml:space="preserve">User can select any text file and content is displayed on the left window. </w:t>
            </w:r>
          </w:p>
        </w:tc>
        <w:tc>
          <w:tcPr>
            <w:tcW w:w="3201" w:type="dxa"/>
          </w:tcPr>
          <w:p w:rsidR="00B20E77" w:rsidRDefault="00B20E77" w:rsidP="00B20E77">
            <w:pPr>
              <w:pStyle w:val="ListParagraph"/>
              <w:numPr>
                <w:ilvl w:val="0"/>
                <w:numId w:val="24"/>
              </w:numPr>
            </w:pPr>
            <w:r>
              <w:t>Start Program</w:t>
            </w:r>
          </w:p>
          <w:p w:rsidR="00B20E77" w:rsidRDefault="00B20E77" w:rsidP="00B20E77">
            <w:pPr>
              <w:pStyle w:val="ListParagraph"/>
              <w:numPr>
                <w:ilvl w:val="0"/>
                <w:numId w:val="24"/>
              </w:numPr>
            </w:pPr>
            <w:r>
              <w:t>Press Open</w:t>
            </w:r>
          </w:p>
          <w:p w:rsidR="00B20E77" w:rsidRDefault="00B20E77" w:rsidP="00B20E77">
            <w:pPr>
              <w:pStyle w:val="ListParagraph"/>
              <w:numPr>
                <w:ilvl w:val="0"/>
                <w:numId w:val="24"/>
              </w:numPr>
            </w:pPr>
            <w:r>
              <w:t>Choose a text file (.cpp, .txt, .c. , .h etc)</w:t>
            </w:r>
          </w:p>
          <w:p w:rsidR="00B20E77" w:rsidRDefault="00B20E77" w:rsidP="00B20E77">
            <w:pPr>
              <w:pStyle w:val="ListParagraph"/>
              <w:numPr>
                <w:ilvl w:val="0"/>
                <w:numId w:val="24"/>
              </w:numPr>
            </w:pPr>
            <w:r>
              <w:t>Match file’s content with content on the left window.</w:t>
            </w:r>
          </w:p>
          <w:p w:rsidR="00B20E77" w:rsidRDefault="00B20E77" w:rsidP="00B20E77">
            <w:pPr>
              <w:pStyle w:val="ListParagraph"/>
              <w:numPr>
                <w:ilvl w:val="0"/>
                <w:numId w:val="24"/>
              </w:numPr>
            </w:pPr>
            <w:r>
              <w:t>See Expected Results</w:t>
            </w:r>
          </w:p>
          <w:p w:rsidR="001C292A" w:rsidRDefault="001C292A" w:rsidP="001C292A"/>
        </w:tc>
        <w:tc>
          <w:tcPr>
            <w:tcW w:w="2256" w:type="dxa"/>
          </w:tcPr>
          <w:p w:rsidR="001C292A" w:rsidRDefault="00B20E77" w:rsidP="00453423">
            <w:r>
              <w:t>Content on the left window matches content in text file.</w:t>
            </w: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25646B" w:rsidRDefault="0025646B" w:rsidP="00B20E77"/>
    <w:p w:rsidR="004B6E88" w:rsidRDefault="004B6E88" w:rsidP="00B20E77"/>
    <w:p w:rsidR="004B6E88" w:rsidRDefault="004B6E88" w:rsidP="00B20E77"/>
    <w:p w:rsidR="004B6E88" w:rsidRDefault="004B6E88" w:rsidP="00B20E77"/>
    <w:p w:rsidR="004B6E88" w:rsidRDefault="004B6E88" w:rsidP="00B20E77"/>
    <w:p w:rsidR="004B6E88" w:rsidRDefault="004B6E88" w:rsidP="00B20E77"/>
    <w:p w:rsidR="004B6E88" w:rsidRDefault="004B6E88" w:rsidP="00B20E77"/>
    <w:p w:rsidR="004B6E88" w:rsidRDefault="004B6E88" w:rsidP="00B20E77"/>
    <w:p w:rsidR="004B6E88" w:rsidRDefault="004B6E88" w:rsidP="00B20E77"/>
    <w:p w:rsidR="00B20E77" w:rsidRDefault="0025646B" w:rsidP="00B20E7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B9470" wp14:editId="25FA62B5">
                <wp:simplePos x="0" y="0"/>
                <wp:positionH relativeFrom="margin">
                  <wp:posOffset>-6350</wp:posOffset>
                </wp:positionH>
                <wp:positionV relativeFrom="paragraph">
                  <wp:posOffset>370840</wp:posOffset>
                </wp:positionV>
                <wp:extent cx="2209800" cy="2628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628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8D07" id="Rectangle 4" o:spid="_x0000_s1026" style="position:absolute;margin-left:-.5pt;margin-top:29.2pt;width:174pt;height:20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" fillcolor="#1cade4 [3204]" stroked="f" strokeweight="1pt">
                <v:fill opacity="12336f"/>
                <w10:wrap anchorx="margin"/>
              </v:rect>
            </w:pict>
          </mc:Fallback>
        </mc:AlternateContent>
      </w:r>
      <w:r w:rsidR="00B20E77">
        <w:t xml:space="preserve">Test Case </w:t>
      </w:r>
      <w:r w:rsidR="00B20E77">
        <w:rPr>
          <w:b/>
        </w:rPr>
        <w:t>4</w:t>
      </w:r>
      <w:r w:rsidR="00B20E77">
        <w:t xml:space="preserve"> | Screenshot</w:t>
      </w:r>
    </w:p>
    <w:p w:rsidR="00B20E77" w:rsidRDefault="0025646B" w:rsidP="00B20E77"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5BAF3633" wp14:editId="6BBF377D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6057900" cy="31045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36" cy="310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E77" w:rsidRDefault="00B20E77"/>
    <w:p w:rsidR="00297083" w:rsidRDefault="00297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B83430" w:rsidP="00453423">
            <w:r>
              <w:t>5</w:t>
            </w:r>
          </w:p>
        </w:tc>
        <w:tc>
          <w:tcPr>
            <w:tcW w:w="2059" w:type="dxa"/>
          </w:tcPr>
          <w:p w:rsidR="0055264D" w:rsidRDefault="003674F4" w:rsidP="001C292A">
            <w:r>
              <w:t>Statistics are updated live</w:t>
            </w:r>
            <w:r w:rsidR="00297083">
              <w:t xml:space="preserve"> </w:t>
            </w:r>
          </w:p>
        </w:tc>
        <w:tc>
          <w:tcPr>
            <w:tcW w:w="3201" w:type="dxa"/>
          </w:tcPr>
          <w:p w:rsidR="003674F4" w:rsidRDefault="003674F4" w:rsidP="003674F4">
            <w:pPr>
              <w:pStyle w:val="ListParagraph"/>
              <w:numPr>
                <w:ilvl w:val="0"/>
                <w:numId w:val="25"/>
              </w:numPr>
            </w:pPr>
            <w:r>
              <w:t>Start Program</w:t>
            </w:r>
          </w:p>
          <w:p w:rsidR="003674F4" w:rsidRDefault="00550629" w:rsidP="003674F4">
            <w:pPr>
              <w:pStyle w:val="ListParagraph"/>
              <w:numPr>
                <w:ilvl w:val="0"/>
                <w:numId w:val="25"/>
              </w:numPr>
            </w:pPr>
            <w:r>
              <w:t>Press Open and select a file</w:t>
            </w:r>
          </w:p>
          <w:p w:rsidR="003674F4" w:rsidRDefault="003674F4" w:rsidP="003674F4">
            <w:pPr>
              <w:pStyle w:val="ListParagraph"/>
              <w:numPr>
                <w:ilvl w:val="0"/>
                <w:numId w:val="25"/>
              </w:numPr>
            </w:pPr>
            <w:r>
              <w:t>Click Send</w:t>
            </w:r>
          </w:p>
          <w:p w:rsidR="0055264D" w:rsidRPr="00C41921" w:rsidRDefault="003674F4" w:rsidP="003674F4">
            <w:pPr>
              <w:pStyle w:val="ListParagraph"/>
              <w:numPr>
                <w:ilvl w:val="0"/>
                <w:numId w:val="25"/>
              </w:numPr>
            </w:pPr>
            <w:r>
              <w:t xml:space="preserve">Observe statistics box </w:t>
            </w:r>
          </w:p>
        </w:tc>
        <w:tc>
          <w:tcPr>
            <w:tcW w:w="2256" w:type="dxa"/>
          </w:tcPr>
          <w:p w:rsidR="0055264D" w:rsidRDefault="003674F4" w:rsidP="00453423">
            <w:r>
              <w:t>Statistics are updated live according to what was sent and received.</w:t>
            </w:r>
          </w:p>
          <w:p w:rsidR="00616D56" w:rsidRDefault="00616D56" w:rsidP="00453423"/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297083" w:rsidRDefault="00297083"/>
    <w:p w:rsidR="003674F4" w:rsidRDefault="00367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B83430" w:rsidP="00453423">
            <w:r>
              <w:t>6</w:t>
            </w:r>
          </w:p>
        </w:tc>
        <w:tc>
          <w:tcPr>
            <w:tcW w:w="2059" w:type="dxa"/>
          </w:tcPr>
          <w:p w:rsidR="0055264D" w:rsidRDefault="00332CC9" w:rsidP="00616D56">
            <w:r>
              <w:t xml:space="preserve">Sending </w:t>
            </w:r>
            <w:r w:rsidR="003674F4">
              <w:t>one packet.</w:t>
            </w:r>
            <w:r w:rsidR="0025646B">
              <w:t xml:space="preserve"> (516 bytes)</w:t>
            </w:r>
          </w:p>
        </w:tc>
        <w:tc>
          <w:tcPr>
            <w:tcW w:w="3201" w:type="dxa"/>
          </w:tcPr>
          <w:p w:rsidR="00616D56" w:rsidRDefault="003674F4" w:rsidP="003674F4">
            <w:pPr>
              <w:pStyle w:val="ListParagraph"/>
              <w:numPr>
                <w:ilvl w:val="0"/>
                <w:numId w:val="26"/>
              </w:numPr>
            </w:pPr>
            <w:r>
              <w:t>Start Program</w:t>
            </w:r>
          </w:p>
          <w:p w:rsidR="00550629" w:rsidRDefault="00550629" w:rsidP="003674F4">
            <w:pPr>
              <w:pStyle w:val="ListParagraph"/>
              <w:numPr>
                <w:ilvl w:val="0"/>
                <w:numId w:val="26"/>
              </w:numPr>
            </w:pPr>
            <w:r>
              <w:t>Press open and select a file that has size 516 bytes</w:t>
            </w:r>
          </w:p>
          <w:p w:rsidR="003674F4" w:rsidRDefault="00550629" w:rsidP="003674F4">
            <w:pPr>
              <w:pStyle w:val="ListParagraph"/>
              <w:numPr>
                <w:ilvl w:val="0"/>
                <w:numId w:val="26"/>
              </w:numPr>
            </w:pPr>
            <w:r>
              <w:t xml:space="preserve">Click Send </w:t>
            </w:r>
          </w:p>
          <w:p w:rsidR="00550629" w:rsidRPr="00C41921" w:rsidRDefault="00550629" w:rsidP="003674F4">
            <w:pPr>
              <w:pStyle w:val="ListParagraph"/>
              <w:numPr>
                <w:ilvl w:val="0"/>
                <w:numId w:val="26"/>
              </w:numPr>
            </w:pPr>
            <w:r>
              <w:t>See Expected Results</w:t>
            </w:r>
          </w:p>
        </w:tc>
        <w:tc>
          <w:tcPr>
            <w:tcW w:w="2256" w:type="dxa"/>
          </w:tcPr>
          <w:p w:rsidR="0055264D" w:rsidRDefault="00550629" w:rsidP="00453423">
            <w:r>
              <w:t>One packet is successfully read on other device.</w:t>
            </w:r>
          </w:p>
          <w:p w:rsidR="00616D56" w:rsidRDefault="00616D56" w:rsidP="00453423"/>
          <w:p w:rsidR="00616D56" w:rsidRDefault="00616D56" w:rsidP="00453423"/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A16457" w:rsidRDefault="00A16457"/>
    <w:p w:rsidR="00A16457" w:rsidRDefault="00A16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A16457" w:rsidRPr="00C731FE" w:rsidTr="00471A2D">
        <w:trPr>
          <w:trHeight w:val="1853"/>
        </w:trPr>
        <w:tc>
          <w:tcPr>
            <w:tcW w:w="765" w:type="dxa"/>
          </w:tcPr>
          <w:p w:rsidR="00A16457" w:rsidRDefault="00B83430" w:rsidP="00471A2D">
            <w:r>
              <w:t>7</w:t>
            </w:r>
          </w:p>
        </w:tc>
        <w:tc>
          <w:tcPr>
            <w:tcW w:w="2059" w:type="dxa"/>
          </w:tcPr>
          <w:p w:rsidR="00A16457" w:rsidRDefault="00A16457" w:rsidP="00471A2D">
            <w:r>
              <w:t>Opening a file while we are reading</w:t>
            </w:r>
          </w:p>
        </w:tc>
        <w:tc>
          <w:tcPr>
            <w:tcW w:w="3201" w:type="dxa"/>
          </w:tcPr>
          <w:p w:rsidR="00A16457" w:rsidRDefault="00A16457" w:rsidP="00471A2D">
            <w:pPr>
              <w:pStyle w:val="ListParagraph"/>
              <w:numPr>
                <w:ilvl w:val="0"/>
                <w:numId w:val="34"/>
              </w:numPr>
            </w:pPr>
            <w:r>
              <w:t>Start Program</w:t>
            </w:r>
          </w:p>
          <w:p w:rsidR="00A16457" w:rsidRDefault="00A16457" w:rsidP="00471A2D">
            <w:pPr>
              <w:pStyle w:val="ListParagraph"/>
              <w:numPr>
                <w:ilvl w:val="0"/>
                <w:numId w:val="34"/>
              </w:numPr>
            </w:pPr>
            <w:r>
              <w:t>Open a file and send it over to the receiver</w:t>
            </w:r>
          </w:p>
          <w:p w:rsidR="00A16457" w:rsidRDefault="00A16457" w:rsidP="00471A2D">
            <w:pPr>
              <w:pStyle w:val="ListParagraph"/>
              <w:numPr>
                <w:ilvl w:val="0"/>
                <w:numId w:val="34"/>
              </w:numPr>
            </w:pPr>
            <w:r>
              <w:t>Go on receiver’s application and open a file while it is receiving</w:t>
            </w:r>
          </w:p>
          <w:p w:rsidR="00A16457" w:rsidRPr="00CE4175" w:rsidRDefault="00A16457" w:rsidP="00471A2D">
            <w:pPr>
              <w:pStyle w:val="ListParagraph"/>
            </w:pPr>
          </w:p>
        </w:tc>
        <w:tc>
          <w:tcPr>
            <w:tcW w:w="2256" w:type="dxa"/>
          </w:tcPr>
          <w:p w:rsidR="00A16457" w:rsidRDefault="00A16457" w:rsidP="00471A2D">
            <w:r>
              <w:t>Reader can still open a file while it is still reading</w:t>
            </w:r>
          </w:p>
          <w:p w:rsidR="00A16457" w:rsidRPr="00DE679D" w:rsidRDefault="00A16457" w:rsidP="00471A2D"/>
        </w:tc>
        <w:tc>
          <w:tcPr>
            <w:tcW w:w="1069" w:type="dxa"/>
          </w:tcPr>
          <w:p w:rsidR="00A16457" w:rsidRPr="00C731FE" w:rsidRDefault="00A16457" w:rsidP="00471A2D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A16457" w:rsidRDefault="00A16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A16457" w:rsidRPr="00C731FE" w:rsidTr="00471A2D">
        <w:trPr>
          <w:trHeight w:val="1853"/>
        </w:trPr>
        <w:tc>
          <w:tcPr>
            <w:tcW w:w="765" w:type="dxa"/>
          </w:tcPr>
          <w:p w:rsidR="00A16457" w:rsidRDefault="00B83430" w:rsidP="00471A2D">
            <w:r>
              <w:t>8</w:t>
            </w:r>
          </w:p>
        </w:tc>
        <w:tc>
          <w:tcPr>
            <w:tcW w:w="2059" w:type="dxa"/>
          </w:tcPr>
          <w:p w:rsidR="00A16457" w:rsidRDefault="00A16457" w:rsidP="00471A2D">
            <w:r>
              <w:t>Ability to save a file and send it.</w:t>
            </w:r>
          </w:p>
        </w:tc>
        <w:tc>
          <w:tcPr>
            <w:tcW w:w="3201" w:type="dxa"/>
          </w:tcPr>
          <w:p w:rsidR="00A16457" w:rsidRDefault="00A16457" w:rsidP="00471A2D">
            <w:pPr>
              <w:pStyle w:val="ListParagraph"/>
              <w:numPr>
                <w:ilvl w:val="0"/>
                <w:numId w:val="32"/>
              </w:numPr>
            </w:pPr>
            <w:r>
              <w:t>Start Program</w:t>
            </w:r>
          </w:p>
          <w:p w:rsidR="00A16457" w:rsidRDefault="00A16457" w:rsidP="00471A2D">
            <w:pPr>
              <w:pStyle w:val="ListParagraph"/>
              <w:numPr>
                <w:ilvl w:val="0"/>
                <w:numId w:val="32"/>
              </w:numPr>
            </w:pPr>
            <w:r>
              <w:t>Type into the left window and click save</w:t>
            </w:r>
          </w:p>
          <w:p w:rsidR="00A16457" w:rsidRPr="00CE4175" w:rsidRDefault="00A16457" w:rsidP="00471A2D">
            <w:pPr>
              <w:pStyle w:val="ListParagraph"/>
              <w:numPr>
                <w:ilvl w:val="0"/>
                <w:numId w:val="32"/>
              </w:numPr>
            </w:pPr>
            <w:r>
              <w:t>Click Send</w:t>
            </w:r>
          </w:p>
        </w:tc>
        <w:tc>
          <w:tcPr>
            <w:tcW w:w="2256" w:type="dxa"/>
          </w:tcPr>
          <w:p w:rsidR="00A16457" w:rsidRDefault="00A16457" w:rsidP="00471A2D">
            <w:r>
              <w:t xml:space="preserve">Program can save a file inputted by the user </w:t>
            </w:r>
          </w:p>
          <w:p w:rsidR="00A16457" w:rsidRPr="00DE679D" w:rsidRDefault="00A16457" w:rsidP="00471A2D"/>
        </w:tc>
        <w:tc>
          <w:tcPr>
            <w:tcW w:w="1069" w:type="dxa"/>
          </w:tcPr>
          <w:p w:rsidR="00A16457" w:rsidRPr="00C731FE" w:rsidRDefault="00A16457" w:rsidP="00471A2D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A16457" w:rsidRDefault="00A16457"/>
    <w:p w:rsidR="00A16457" w:rsidRDefault="00A16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7B2ADF" w:rsidRPr="00C731FE" w:rsidTr="00471A2D">
        <w:trPr>
          <w:trHeight w:val="1853"/>
        </w:trPr>
        <w:tc>
          <w:tcPr>
            <w:tcW w:w="765" w:type="dxa"/>
          </w:tcPr>
          <w:p w:rsidR="007B2ADF" w:rsidRDefault="007B2ADF" w:rsidP="00471A2D">
            <w:r>
              <w:t>9</w:t>
            </w:r>
          </w:p>
        </w:tc>
        <w:tc>
          <w:tcPr>
            <w:tcW w:w="2059" w:type="dxa"/>
          </w:tcPr>
          <w:p w:rsidR="007B2ADF" w:rsidRDefault="007B2ADF" w:rsidP="00471A2D">
            <w:r>
              <w:t>Clearing left window. (local)</w:t>
            </w:r>
          </w:p>
        </w:tc>
        <w:tc>
          <w:tcPr>
            <w:tcW w:w="3201" w:type="dxa"/>
          </w:tcPr>
          <w:p w:rsidR="007B2ADF" w:rsidRDefault="007B2ADF" w:rsidP="007B2ADF">
            <w:pPr>
              <w:pStyle w:val="ListParagraph"/>
              <w:numPr>
                <w:ilvl w:val="0"/>
                <w:numId w:val="39"/>
              </w:numPr>
            </w:pPr>
            <w:r>
              <w:t>Start Program</w:t>
            </w:r>
          </w:p>
          <w:p w:rsidR="007B2ADF" w:rsidRDefault="007B2ADF" w:rsidP="007B2ADF">
            <w:pPr>
              <w:pStyle w:val="ListParagraph"/>
              <w:numPr>
                <w:ilvl w:val="0"/>
                <w:numId w:val="39"/>
              </w:numPr>
            </w:pPr>
            <w:r>
              <w:t>Click open and select a file</w:t>
            </w:r>
          </w:p>
          <w:p w:rsidR="007B2ADF" w:rsidRDefault="007B2ADF" w:rsidP="007B2ADF">
            <w:pPr>
              <w:pStyle w:val="ListParagraph"/>
              <w:numPr>
                <w:ilvl w:val="0"/>
                <w:numId w:val="39"/>
              </w:numPr>
            </w:pPr>
            <w:r>
              <w:t>Press Clear (local)</w:t>
            </w:r>
          </w:p>
          <w:p w:rsidR="007B2ADF" w:rsidRPr="00CE4175" w:rsidRDefault="007B2ADF" w:rsidP="007B2ADF"/>
        </w:tc>
        <w:tc>
          <w:tcPr>
            <w:tcW w:w="2256" w:type="dxa"/>
          </w:tcPr>
          <w:p w:rsidR="007B2ADF" w:rsidRDefault="007B2ADF" w:rsidP="00471A2D">
            <w:r>
              <w:t>Left window text is cleared when clear button is pressed.</w:t>
            </w:r>
          </w:p>
          <w:p w:rsidR="007B2ADF" w:rsidRPr="00DE679D" w:rsidRDefault="007B2ADF" w:rsidP="00471A2D"/>
        </w:tc>
        <w:tc>
          <w:tcPr>
            <w:tcW w:w="1069" w:type="dxa"/>
          </w:tcPr>
          <w:p w:rsidR="007B2ADF" w:rsidRPr="00C731FE" w:rsidRDefault="007B2ADF" w:rsidP="00471A2D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7B2ADF" w:rsidRDefault="007B2ADF" w:rsidP="007B2ADF"/>
    <w:p w:rsidR="007B2ADF" w:rsidRDefault="007B2ADF" w:rsidP="007B2ADF">
      <w:r>
        <w:t xml:space="preserve">Test Case </w:t>
      </w:r>
      <w:r>
        <w:rPr>
          <w:b/>
        </w:rPr>
        <w:t>9</w:t>
      </w:r>
      <w:r>
        <w:t xml:space="preserve"> | Screenshot</w:t>
      </w:r>
      <w:r>
        <w:t>s</w:t>
      </w:r>
    </w:p>
    <w:p w:rsidR="00A16457" w:rsidRDefault="00A16457"/>
    <w:p w:rsidR="00E1146B" w:rsidRDefault="00443C12">
      <w:r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08E59245" wp14:editId="6A292805">
            <wp:simplePos x="0" y="0"/>
            <wp:positionH relativeFrom="column">
              <wp:posOffset>2838450</wp:posOffset>
            </wp:positionH>
            <wp:positionV relativeFrom="paragraph">
              <wp:posOffset>5080</wp:posOffset>
            </wp:positionV>
            <wp:extent cx="2419350" cy="18865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A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020A1" wp14:editId="5AC0B5C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77950" cy="17208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2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6C688" id="Rectangle 9" o:spid="_x0000_s1026" style="position:absolute;margin-left:0;margin-top:.45pt;width:108.5pt;height:135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" fillcolor="#1cade4 [3204]" stroked="f" strokeweight="1pt">
                <v:fill opacity="12336f"/>
                <w10:wrap anchorx="margin"/>
              </v:rect>
            </w:pict>
          </mc:Fallback>
        </mc:AlternateContent>
      </w:r>
      <w:r w:rsidR="007B2ADF">
        <w:rPr>
          <w:noProof/>
          <w:lang w:eastAsia="en-US"/>
        </w:rPr>
        <w:drawing>
          <wp:inline distT="0" distB="0" distL="0" distR="0" wp14:anchorId="2E096ADB" wp14:editId="3A5520CF">
            <wp:extent cx="2517348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464" cy="19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38" w:rsidRDefault="00986438" w:rsidP="00986438">
      <w:pPr>
        <w:pStyle w:val="Heading1"/>
        <w:numPr>
          <w:ilvl w:val="0"/>
          <w:numId w:val="13"/>
        </w:numPr>
      </w:pPr>
      <w:bookmarkStart w:id="4" w:name="_Toc436790311"/>
      <w:r>
        <w:lastRenderedPageBreak/>
        <w:t>Sending</w:t>
      </w:r>
      <w:bookmarkEnd w:id="4"/>
    </w:p>
    <w:p w:rsidR="00550629" w:rsidRDefault="005506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332CC9">
        <w:trPr>
          <w:trHeight w:val="2150"/>
        </w:trPr>
        <w:tc>
          <w:tcPr>
            <w:tcW w:w="765" w:type="dxa"/>
          </w:tcPr>
          <w:p w:rsidR="0055264D" w:rsidRDefault="007B2ADF" w:rsidP="00453423">
            <w:r>
              <w:t>10</w:t>
            </w:r>
          </w:p>
        </w:tc>
        <w:tc>
          <w:tcPr>
            <w:tcW w:w="2059" w:type="dxa"/>
          </w:tcPr>
          <w:p w:rsidR="0055264D" w:rsidRDefault="00550629" w:rsidP="00550629">
            <w:r>
              <w:t>Sending a small file (2000 bytes)</w:t>
            </w:r>
          </w:p>
        </w:tc>
        <w:tc>
          <w:tcPr>
            <w:tcW w:w="3201" w:type="dxa"/>
          </w:tcPr>
          <w:p w:rsidR="00616D56" w:rsidRDefault="00550629" w:rsidP="00550629">
            <w:pPr>
              <w:pStyle w:val="ListParagraph"/>
              <w:numPr>
                <w:ilvl w:val="0"/>
                <w:numId w:val="27"/>
              </w:numPr>
            </w:pPr>
            <w:r>
              <w:t>Start program</w:t>
            </w:r>
          </w:p>
          <w:p w:rsidR="00550629" w:rsidRDefault="00550629" w:rsidP="00550629">
            <w:pPr>
              <w:pStyle w:val="ListParagraph"/>
              <w:numPr>
                <w:ilvl w:val="0"/>
                <w:numId w:val="27"/>
              </w:numPr>
            </w:pPr>
            <w:r>
              <w:t>Press open and select a file where the size is 2000 bytes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27"/>
              </w:numPr>
            </w:pPr>
            <w:r>
              <w:t>Click Send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27"/>
              </w:numPr>
            </w:pPr>
            <w:r>
              <w:t>See Expected Results</w:t>
            </w:r>
          </w:p>
          <w:p w:rsidR="00332CC9" w:rsidRDefault="00332CC9" w:rsidP="00332CC9"/>
        </w:tc>
        <w:tc>
          <w:tcPr>
            <w:tcW w:w="2256" w:type="dxa"/>
          </w:tcPr>
          <w:p w:rsidR="0055264D" w:rsidRDefault="00332CC9" w:rsidP="00332CC9">
            <w:r>
              <w:t>The receiver reads a small file correctly displaying the correct results.</w:t>
            </w: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332CC9" w:rsidRDefault="00332C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616D56" w:rsidTr="00B20E77">
        <w:tc>
          <w:tcPr>
            <w:tcW w:w="765" w:type="dxa"/>
          </w:tcPr>
          <w:p w:rsidR="00616D56" w:rsidRDefault="007B2ADF" w:rsidP="00453423">
            <w:r>
              <w:t>11</w:t>
            </w:r>
          </w:p>
        </w:tc>
        <w:tc>
          <w:tcPr>
            <w:tcW w:w="2059" w:type="dxa"/>
          </w:tcPr>
          <w:p w:rsidR="00616D56" w:rsidRDefault="00332CC9" w:rsidP="00453423">
            <w:r>
              <w:t>Sending a large file (30000 bytes)</w:t>
            </w:r>
          </w:p>
          <w:p w:rsidR="00616D56" w:rsidRDefault="00616D56" w:rsidP="00453423"/>
        </w:tc>
        <w:tc>
          <w:tcPr>
            <w:tcW w:w="3201" w:type="dxa"/>
          </w:tcPr>
          <w:p w:rsidR="00710535" w:rsidRDefault="00332CC9" w:rsidP="00332CC9">
            <w:pPr>
              <w:pStyle w:val="ListParagraph"/>
              <w:numPr>
                <w:ilvl w:val="0"/>
                <w:numId w:val="28"/>
              </w:numPr>
            </w:pPr>
            <w:r>
              <w:t>Start program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28"/>
              </w:numPr>
            </w:pPr>
            <w:r>
              <w:t>Press open and select a file where the size is 30,000 bytes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28"/>
              </w:numPr>
            </w:pPr>
            <w:r>
              <w:t>Click Send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28"/>
              </w:numPr>
            </w:pPr>
            <w:r>
              <w:t>See Expected Results</w:t>
            </w:r>
          </w:p>
          <w:p w:rsidR="00710535" w:rsidRDefault="00710535" w:rsidP="00616D56"/>
        </w:tc>
        <w:tc>
          <w:tcPr>
            <w:tcW w:w="2256" w:type="dxa"/>
          </w:tcPr>
          <w:p w:rsidR="00710535" w:rsidRPr="00710535" w:rsidRDefault="00332CC9" w:rsidP="00453423">
            <w:r>
              <w:t>The receiver reads a large file correctly displaying the correct results.</w:t>
            </w:r>
          </w:p>
        </w:tc>
        <w:tc>
          <w:tcPr>
            <w:tcW w:w="1069" w:type="dxa"/>
          </w:tcPr>
          <w:p w:rsidR="00616D56" w:rsidRDefault="00710535" w:rsidP="00453423">
            <w:pPr>
              <w:rPr>
                <w:b/>
                <w:color w:val="7EC492" w:themeColor="accent5" w:themeTint="99"/>
              </w:rPr>
            </w:pPr>
            <w:r w:rsidRPr="00282F9D">
              <w:rPr>
                <w:b/>
                <w:color w:val="7EC492" w:themeColor="accent5" w:themeTint="99"/>
              </w:rPr>
              <w:t>Pass</w:t>
            </w:r>
          </w:p>
          <w:p w:rsidR="00710535" w:rsidRDefault="00710535" w:rsidP="00453423">
            <w:pPr>
              <w:rPr>
                <w:b/>
                <w:color w:val="7EC492" w:themeColor="accent5" w:themeTint="99"/>
              </w:rPr>
            </w:pPr>
          </w:p>
          <w:p w:rsidR="00710535" w:rsidRDefault="00710535" w:rsidP="00453423">
            <w:pPr>
              <w:rPr>
                <w:b/>
                <w:color w:val="7EC492" w:themeColor="accent5" w:themeTint="99"/>
              </w:rPr>
            </w:pPr>
          </w:p>
          <w:p w:rsidR="00710535" w:rsidRDefault="00710535" w:rsidP="00453423">
            <w:pPr>
              <w:rPr>
                <w:b/>
                <w:color w:val="7EC492" w:themeColor="accent5" w:themeTint="99"/>
              </w:rPr>
            </w:pPr>
          </w:p>
          <w:p w:rsidR="00710535" w:rsidRDefault="00710535" w:rsidP="00453423">
            <w:pPr>
              <w:rPr>
                <w:b/>
                <w:color w:val="7EC492" w:themeColor="accent5" w:themeTint="99"/>
              </w:rPr>
            </w:pPr>
          </w:p>
          <w:p w:rsidR="00710535" w:rsidRDefault="00710535" w:rsidP="00453423">
            <w:pPr>
              <w:rPr>
                <w:b/>
                <w:color w:val="7EC492" w:themeColor="accent5" w:themeTint="99"/>
              </w:rPr>
            </w:pPr>
          </w:p>
          <w:p w:rsidR="00710535" w:rsidRDefault="00710535" w:rsidP="00453423">
            <w:pPr>
              <w:rPr>
                <w:b/>
                <w:color w:val="7EC492" w:themeColor="accent5" w:themeTint="99"/>
              </w:rPr>
            </w:pPr>
          </w:p>
          <w:p w:rsidR="00710535" w:rsidRPr="00282F9D" w:rsidRDefault="00710535" w:rsidP="00453423">
            <w:pPr>
              <w:rPr>
                <w:b/>
                <w:color w:val="7EC492" w:themeColor="accent5" w:themeTint="99"/>
              </w:rPr>
            </w:pPr>
          </w:p>
        </w:tc>
      </w:tr>
    </w:tbl>
    <w:p w:rsidR="00332CC9" w:rsidRDefault="00332C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710535" w:rsidTr="00B20E77">
        <w:tc>
          <w:tcPr>
            <w:tcW w:w="765" w:type="dxa"/>
          </w:tcPr>
          <w:p w:rsidR="00710535" w:rsidRDefault="007B2ADF" w:rsidP="00453423">
            <w:r>
              <w:t>12</w:t>
            </w:r>
          </w:p>
        </w:tc>
        <w:tc>
          <w:tcPr>
            <w:tcW w:w="2059" w:type="dxa"/>
          </w:tcPr>
          <w:p w:rsidR="00710535" w:rsidRDefault="00332CC9" w:rsidP="00332CC9">
            <w:r>
              <w:t>Sending at the same time</w:t>
            </w:r>
          </w:p>
        </w:tc>
        <w:tc>
          <w:tcPr>
            <w:tcW w:w="3201" w:type="dxa"/>
          </w:tcPr>
          <w:p w:rsidR="00710535" w:rsidRDefault="00332CC9" w:rsidP="00332CC9">
            <w:pPr>
              <w:pStyle w:val="ListParagraph"/>
              <w:numPr>
                <w:ilvl w:val="0"/>
                <w:numId w:val="29"/>
              </w:numPr>
            </w:pPr>
            <w:r>
              <w:t>Start program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29"/>
              </w:numPr>
            </w:pPr>
            <w:r>
              <w:t>Open and select the same file on both computers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29"/>
              </w:numPr>
            </w:pPr>
            <w:r>
              <w:t>Click Send at the same time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29"/>
              </w:numPr>
            </w:pPr>
            <w:r>
              <w:t>See Expected Results</w:t>
            </w:r>
          </w:p>
        </w:tc>
        <w:tc>
          <w:tcPr>
            <w:tcW w:w="2256" w:type="dxa"/>
          </w:tcPr>
          <w:p w:rsidR="00710535" w:rsidRDefault="00332CC9" w:rsidP="00453423">
            <w:r>
              <w:t>Devices should alternate sending/receiving and read correct results on both sides</w:t>
            </w:r>
          </w:p>
        </w:tc>
        <w:tc>
          <w:tcPr>
            <w:tcW w:w="1069" w:type="dxa"/>
          </w:tcPr>
          <w:p w:rsidR="00710535" w:rsidRPr="00282F9D" w:rsidRDefault="00FB3D16" w:rsidP="00453423">
            <w:pPr>
              <w:rPr>
                <w:b/>
                <w:color w:val="7EC492" w:themeColor="accent5" w:themeTint="99"/>
              </w:rPr>
            </w:pPr>
            <w:r w:rsidRPr="00282F9D">
              <w:rPr>
                <w:b/>
                <w:color w:val="7EC492" w:themeColor="accent5" w:themeTint="99"/>
              </w:rPr>
              <w:t xml:space="preserve">Pass </w:t>
            </w:r>
          </w:p>
        </w:tc>
      </w:tr>
    </w:tbl>
    <w:p w:rsidR="002A4258" w:rsidRDefault="002A4258" w:rsidP="002A42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332CC9" w:rsidRPr="00282F9D" w:rsidTr="00471A2D">
        <w:tc>
          <w:tcPr>
            <w:tcW w:w="765" w:type="dxa"/>
          </w:tcPr>
          <w:p w:rsidR="00332CC9" w:rsidRDefault="007B2ADF" w:rsidP="00471A2D">
            <w:r>
              <w:t>13</w:t>
            </w:r>
          </w:p>
        </w:tc>
        <w:tc>
          <w:tcPr>
            <w:tcW w:w="2059" w:type="dxa"/>
          </w:tcPr>
          <w:p w:rsidR="00332CC9" w:rsidRDefault="00332CC9" w:rsidP="00332CC9">
            <w:r>
              <w:t>Sending</w:t>
            </w:r>
            <w:r>
              <w:t xml:space="preserve"> while other is already sending.</w:t>
            </w:r>
          </w:p>
        </w:tc>
        <w:tc>
          <w:tcPr>
            <w:tcW w:w="3201" w:type="dxa"/>
          </w:tcPr>
          <w:p w:rsidR="00332CC9" w:rsidRDefault="00332CC9" w:rsidP="00332CC9">
            <w:pPr>
              <w:pStyle w:val="ListParagraph"/>
              <w:numPr>
                <w:ilvl w:val="0"/>
                <w:numId w:val="30"/>
              </w:numPr>
            </w:pPr>
            <w:r>
              <w:t>Start program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30"/>
              </w:numPr>
            </w:pPr>
            <w:r>
              <w:t>Open and select the same file on both computers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30"/>
              </w:numPr>
            </w:pPr>
            <w:r>
              <w:t xml:space="preserve">Click Send </w:t>
            </w:r>
            <w:r>
              <w:t>on one computer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30"/>
              </w:numPr>
            </w:pPr>
            <w:r>
              <w:t>Click Send on the other computer while the other side is sending</w:t>
            </w:r>
          </w:p>
          <w:p w:rsidR="00332CC9" w:rsidRDefault="00332CC9" w:rsidP="00332CC9">
            <w:pPr>
              <w:pStyle w:val="ListParagraph"/>
              <w:numPr>
                <w:ilvl w:val="0"/>
                <w:numId w:val="30"/>
              </w:numPr>
            </w:pPr>
            <w:r>
              <w:t>See Expected Results</w:t>
            </w:r>
          </w:p>
        </w:tc>
        <w:tc>
          <w:tcPr>
            <w:tcW w:w="2256" w:type="dxa"/>
          </w:tcPr>
          <w:p w:rsidR="00332CC9" w:rsidRDefault="00332CC9" w:rsidP="00471A2D">
            <w:r>
              <w:t>Devices should alternate sending/receiving and read correct results on both sides</w:t>
            </w:r>
          </w:p>
        </w:tc>
        <w:tc>
          <w:tcPr>
            <w:tcW w:w="1069" w:type="dxa"/>
          </w:tcPr>
          <w:p w:rsidR="00332CC9" w:rsidRPr="00282F9D" w:rsidRDefault="00FB3D16" w:rsidP="00471A2D">
            <w:pPr>
              <w:rPr>
                <w:b/>
                <w:color w:val="7EC492" w:themeColor="accent5" w:themeTint="99"/>
              </w:rPr>
            </w:pPr>
            <w:r w:rsidRPr="00282F9D">
              <w:rPr>
                <w:b/>
                <w:color w:val="7EC492" w:themeColor="accent5" w:themeTint="99"/>
              </w:rPr>
              <w:t>Pass</w:t>
            </w:r>
            <w:r w:rsidRPr="00282F9D">
              <w:rPr>
                <w:b/>
                <w:color w:val="7EC492" w:themeColor="accent5" w:themeTint="99"/>
              </w:rPr>
              <w:t xml:space="preserve"> </w:t>
            </w:r>
          </w:p>
        </w:tc>
      </w:tr>
    </w:tbl>
    <w:p w:rsidR="00332CC9" w:rsidRDefault="00332CC9" w:rsidP="002A4258"/>
    <w:p w:rsidR="00332CC9" w:rsidRDefault="00A16457" w:rsidP="002A4258">
      <w:pPr>
        <w:pStyle w:val="Heading1"/>
        <w:numPr>
          <w:ilvl w:val="0"/>
          <w:numId w:val="13"/>
        </w:numPr>
      </w:pPr>
      <w:bookmarkStart w:id="5" w:name="_Toc436790312"/>
      <w:r>
        <w:lastRenderedPageBreak/>
        <w:t>Protocol</w:t>
      </w:r>
      <w:bookmarkEnd w:id="5"/>
    </w:p>
    <w:p w:rsidR="0025646B" w:rsidRDefault="0025646B" w:rsidP="00270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25646B" w:rsidRPr="00C731FE" w:rsidTr="00471A2D">
        <w:trPr>
          <w:trHeight w:val="1853"/>
        </w:trPr>
        <w:tc>
          <w:tcPr>
            <w:tcW w:w="765" w:type="dxa"/>
          </w:tcPr>
          <w:p w:rsidR="0025646B" w:rsidRDefault="007B2ADF" w:rsidP="00986438">
            <w:r>
              <w:t>14</w:t>
            </w:r>
          </w:p>
        </w:tc>
        <w:tc>
          <w:tcPr>
            <w:tcW w:w="2059" w:type="dxa"/>
          </w:tcPr>
          <w:p w:rsidR="0025646B" w:rsidRDefault="0025646B" w:rsidP="00471A2D">
            <w:r>
              <w:t>Sending a file to another group’s code to test the protocol.</w:t>
            </w:r>
          </w:p>
        </w:tc>
        <w:tc>
          <w:tcPr>
            <w:tcW w:w="3201" w:type="dxa"/>
          </w:tcPr>
          <w:p w:rsidR="0025646B" w:rsidRDefault="0025646B" w:rsidP="0025646B">
            <w:pPr>
              <w:pStyle w:val="ListParagraph"/>
              <w:numPr>
                <w:ilvl w:val="0"/>
                <w:numId w:val="35"/>
              </w:numPr>
            </w:pPr>
            <w:r>
              <w:t>Start Program</w:t>
            </w:r>
          </w:p>
          <w:p w:rsidR="0025646B" w:rsidRDefault="0025646B" w:rsidP="0025646B">
            <w:pPr>
              <w:pStyle w:val="ListParagraph"/>
              <w:numPr>
                <w:ilvl w:val="0"/>
                <w:numId w:val="35"/>
              </w:numPr>
            </w:pPr>
            <w:r>
              <w:t>Insure no one else is sending over the modem</w:t>
            </w:r>
          </w:p>
          <w:p w:rsidR="0025646B" w:rsidRDefault="0025646B" w:rsidP="0025646B">
            <w:pPr>
              <w:pStyle w:val="ListParagraph"/>
              <w:numPr>
                <w:ilvl w:val="0"/>
                <w:numId w:val="35"/>
              </w:numPr>
            </w:pPr>
            <w:r>
              <w:t>Open a file and send it over to the receiver (other group)</w:t>
            </w:r>
          </w:p>
          <w:p w:rsidR="0025646B" w:rsidRPr="00F93A45" w:rsidRDefault="0025646B" w:rsidP="00F93A45">
            <w:pPr>
              <w:pStyle w:val="ListParagraph"/>
              <w:numPr>
                <w:ilvl w:val="0"/>
                <w:numId w:val="35"/>
              </w:numPr>
            </w:pPr>
            <w:r>
              <w:t>Confirm if the other group receives the file</w:t>
            </w:r>
          </w:p>
        </w:tc>
        <w:tc>
          <w:tcPr>
            <w:tcW w:w="2256" w:type="dxa"/>
          </w:tcPr>
          <w:p w:rsidR="0025646B" w:rsidRDefault="0025646B" w:rsidP="00471A2D">
            <w:r>
              <w:t>Other group’s application reads our file successfully without losing any packets.</w:t>
            </w:r>
          </w:p>
          <w:p w:rsidR="0025646B" w:rsidRPr="00DE679D" w:rsidRDefault="0025646B" w:rsidP="00471A2D"/>
        </w:tc>
        <w:tc>
          <w:tcPr>
            <w:tcW w:w="1069" w:type="dxa"/>
          </w:tcPr>
          <w:p w:rsidR="0025646B" w:rsidRPr="00C731FE" w:rsidRDefault="0025646B" w:rsidP="00471A2D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C50DF6" w:rsidRDefault="00C50DF6" w:rsidP="002A42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AC4184" w:rsidRPr="00C731FE" w:rsidTr="00471A2D">
        <w:trPr>
          <w:trHeight w:val="1853"/>
        </w:trPr>
        <w:tc>
          <w:tcPr>
            <w:tcW w:w="765" w:type="dxa"/>
          </w:tcPr>
          <w:p w:rsidR="00AC4184" w:rsidRDefault="007B2ADF" w:rsidP="00986438">
            <w:r>
              <w:t>15</w:t>
            </w:r>
          </w:p>
        </w:tc>
        <w:tc>
          <w:tcPr>
            <w:tcW w:w="2059" w:type="dxa"/>
          </w:tcPr>
          <w:p w:rsidR="00AC4184" w:rsidRDefault="00AC4184" w:rsidP="00471A2D">
            <w:r>
              <w:t>Receiving</w:t>
            </w:r>
            <w:r>
              <w:t xml:space="preserve"> a file to another group’s code to test the protocol.</w:t>
            </w:r>
          </w:p>
        </w:tc>
        <w:tc>
          <w:tcPr>
            <w:tcW w:w="3201" w:type="dxa"/>
          </w:tcPr>
          <w:p w:rsidR="00AC4184" w:rsidRDefault="00AC4184" w:rsidP="00AC4184">
            <w:pPr>
              <w:pStyle w:val="ListParagraph"/>
              <w:numPr>
                <w:ilvl w:val="0"/>
                <w:numId w:val="36"/>
              </w:numPr>
            </w:pPr>
            <w:r>
              <w:t>Start Program</w:t>
            </w:r>
          </w:p>
          <w:p w:rsidR="00AC4184" w:rsidRDefault="00AC4184" w:rsidP="00AC4184">
            <w:pPr>
              <w:pStyle w:val="ListParagraph"/>
              <w:numPr>
                <w:ilvl w:val="0"/>
                <w:numId w:val="36"/>
              </w:numPr>
            </w:pPr>
            <w:r>
              <w:t>Insure no one else is sending over the modem</w:t>
            </w:r>
          </w:p>
          <w:p w:rsidR="00AC4184" w:rsidRDefault="00AC4184" w:rsidP="00AC4184">
            <w:pPr>
              <w:pStyle w:val="ListParagraph"/>
              <w:numPr>
                <w:ilvl w:val="0"/>
                <w:numId w:val="36"/>
              </w:numPr>
            </w:pPr>
            <w:r>
              <w:t>Wait until other group sends a file</w:t>
            </w:r>
          </w:p>
          <w:p w:rsidR="00AC4184" w:rsidRDefault="00AC4184" w:rsidP="00AC4184">
            <w:pPr>
              <w:pStyle w:val="ListParagraph"/>
              <w:numPr>
                <w:ilvl w:val="0"/>
                <w:numId w:val="36"/>
              </w:numPr>
            </w:pPr>
            <w:r>
              <w:t xml:space="preserve">Confirm if </w:t>
            </w:r>
            <w:r>
              <w:t>file is received and displayed on the right window</w:t>
            </w:r>
          </w:p>
          <w:p w:rsidR="00AC4184" w:rsidRPr="00CE4175" w:rsidRDefault="00AC4184" w:rsidP="00471A2D">
            <w:pPr>
              <w:pStyle w:val="ListParagraph"/>
            </w:pPr>
          </w:p>
        </w:tc>
        <w:tc>
          <w:tcPr>
            <w:tcW w:w="2256" w:type="dxa"/>
          </w:tcPr>
          <w:p w:rsidR="00AC4184" w:rsidRDefault="00AC4184" w:rsidP="00471A2D">
            <w:r>
              <w:t xml:space="preserve">Other group’s application </w:t>
            </w:r>
            <w:r>
              <w:t>can write successfully to our application without losing any packets.</w:t>
            </w:r>
          </w:p>
          <w:p w:rsidR="00AC4184" w:rsidRPr="00DE679D" w:rsidRDefault="00AC4184" w:rsidP="00471A2D"/>
        </w:tc>
        <w:tc>
          <w:tcPr>
            <w:tcW w:w="1069" w:type="dxa"/>
          </w:tcPr>
          <w:p w:rsidR="00AC4184" w:rsidRPr="00C731FE" w:rsidRDefault="00AC4184" w:rsidP="00471A2D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AC4184" w:rsidRDefault="00AC4184" w:rsidP="002A42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1327B6" w:rsidRPr="00C731FE" w:rsidTr="00471A2D">
        <w:trPr>
          <w:trHeight w:val="1853"/>
        </w:trPr>
        <w:tc>
          <w:tcPr>
            <w:tcW w:w="765" w:type="dxa"/>
          </w:tcPr>
          <w:p w:rsidR="001327B6" w:rsidRDefault="007B2ADF" w:rsidP="00986438">
            <w:r>
              <w:t>16</w:t>
            </w:r>
          </w:p>
        </w:tc>
        <w:tc>
          <w:tcPr>
            <w:tcW w:w="2059" w:type="dxa"/>
          </w:tcPr>
          <w:p w:rsidR="001327B6" w:rsidRDefault="001327B6" w:rsidP="00471A2D">
            <w:r>
              <w:t>Sending a small file while receiving a large file.</w:t>
            </w:r>
          </w:p>
        </w:tc>
        <w:tc>
          <w:tcPr>
            <w:tcW w:w="3201" w:type="dxa"/>
          </w:tcPr>
          <w:p w:rsidR="001327B6" w:rsidRDefault="001327B6" w:rsidP="001327B6">
            <w:pPr>
              <w:pStyle w:val="ListParagraph"/>
              <w:numPr>
                <w:ilvl w:val="0"/>
                <w:numId w:val="37"/>
              </w:numPr>
            </w:pPr>
            <w:r>
              <w:t>Start Program</w:t>
            </w:r>
          </w:p>
          <w:p w:rsidR="001327B6" w:rsidRDefault="001327B6" w:rsidP="001327B6">
            <w:pPr>
              <w:pStyle w:val="ListParagraph"/>
              <w:numPr>
                <w:ilvl w:val="0"/>
                <w:numId w:val="37"/>
              </w:numPr>
            </w:pPr>
            <w:r>
              <w:t>Open a large file (5000 bytes) and click send</w:t>
            </w:r>
          </w:p>
          <w:p w:rsidR="001327B6" w:rsidRDefault="001327B6" w:rsidP="001327B6">
            <w:pPr>
              <w:pStyle w:val="ListParagraph"/>
              <w:numPr>
                <w:ilvl w:val="0"/>
                <w:numId w:val="37"/>
              </w:numPr>
            </w:pPr>
            <w:r>
              <w:t>Go to receiver and open a small file (26 bytes) and click send</w:t>
            </w:r>
          </w:p>
          <w:p w:rsidR="001327B6" w:rsidRDefault="001327B6" w:rsidP="001327B6">
            <w:pPr>
              <w:pStyle w:val="ListParagraph"/>
              <w:numPr>
                <w:ilvl w:val="0"/>
                <w:numId w:val="37"/>
              </w:numPr>
            </w:pPr>
            <w:r>
              <w:t>Observe results</w:t>
            </w:r>
          </w:p>
          <w:p w:rsidR="001327B6" w:rsidRPr="00CE4175" w:rsidRDefault="001327B6" w:rsidP="00471A2D">
            <w:pPr>
              <w:pStyle w:val="ListParagraph"/>
            </w:pPr>
          </w:p>
        </w:tc>
        <w:tc>
          <w:tcPr>
            <w:tcW w:w="2256" w:type="dxa"/>
          </w:tcPr>
          <w:p w:rsidR="001327B6" w:rsidRDefault="001327B6" w:rsidP="00471A2D">
            <w:r>
              <w:t>Both computers should receive the correct file. The smaller size file should be read first and the larger file should be read afterwards.</w:t>
            </w:r>
          </w:p>
          <w:p w:rsidR="001327B6" w:rsidRPr="00DE679D" w:rsidRDefault="001327B6" w:rsidP="00471A2D"/>
        </w:tc>
        <w:tc>
          <w:tcPr>
            <w:tcW w:w="1069" w:type="dxa"/>
          </w:tcPr>
          <w:p w:rsidR="001327B6" w:rsidRPr="00332CC9" w:rsidRDefault="001327B6" w:rsidP="001327B6">
            <w:pPr>
              <w:rPr>
                <w:b/>
                <w:color w:val="FF0000"/>
              </w:rPr>
            </w:pPr>
            <w:r w:rsidRPr="00332CC9">
              <w:rPr>
                <w:b/>
                <w:color w:val="FF0000"/>
              </w:rPr>
              <w:t>Fail</w:t>
            </w:r>
          </w:p>
          <w:p w:rsidR="001327B6" w:rsidRPr="00C731FE" w:rsidRDefault="001327B6" w:rsidP="00471A2D"/>
        </w:tc>
      </w:tr>
    </w:tbl>
    <w:p w:rsidR="001327B6" w:rsidRDefault="001327B6" w:rsidP="002A42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1327B6" w:rsidRPr="00C731FE" w:rsidTr="00471A2D">
        <w:trPr>
          <w:trHeight w:val="1853"/>
        </w:trPr>
        <w:tc>
          <w:tcPr>
            <w:tcW w:w="765" w:type="dxa"/>
          </w:tcPr>
          <w:p w:rsidR="001327B6" w:rsidRDefault="007B2ADF" w:rsidP="00986438">
            <w:r>
              <w:t>17</w:t>
            </w:r>
          </w:p>
        </w:tc>
        <w:tc>
          <w:tcPr>
            <w:tcW w:w="2059" w:type="dxa"/>
          </w:tcPr>
          <w:p w:rsidR="001327B6" w:rsidRDefault="001327B6" w:rsidP="001327B6">
            <w:r>
              <w:t xml:space="preserve">Sending a </w:t>
            </w:r>
            <w:r>
              <w:t>large</w:t>
            </w:r>
            <w:r>
              <w:t xml:space="preserve"> file while receiving a large file.</w:t>
            </w:r>
          </w:p>
        </w:tc>
        <w:tc>
          <w:tcPr>
            <w:tcW w:w="3201" w:type="dxa"/>
          </w:tcPr>
          <w:p w:rsidR="001327B6" w:rsidRDefault="001327B6" w:rsidP="001327B6">
            <w:pPr>
              <w:pStyle w:val="ListParagraph"/>
              <w:numPr>
                <w:ilvl w:val="0"/>
                <w:numId w:val="38"/>
              </w:numPr>
            </w:pPr>
            <w:r>
              <w:t>Start Program</w:t>
            </w:r>
          </w:p>
          <w:p w:rsidR="001327B6" w:rsidRDefault="001327B6" w:rsidP="001327B6">
            <w:pPr>
              <w:pStyle w:val="ListParagraph"/>
              <w:numPr>
                <w:ilvl w:val="0"/>
                <w:numId w:val="38"/>
              </w:numPr>
            </w:pPr>
            <w:r>
              <w:t>Open a large file (5000 bytes) and click send</w:t>
            </w:r>
          </w:p>
          <w:p w:rsidR="001327B6" w:rsidRDefault="001327B6" w:rsidP="001327B6">
            <w:pPr>
              <w:pStyle w:val="ListParagraph"/>
              <w:numPr>
                <w:ilvl w:val="0"/>
                <w:numId w:val="38"/>
              </w:numPr>
            </w:pPr>
            <w:r>
              <w:t xml:space="preserve">Go to receiver and open a </w:t>
            </w:r>
            <w:r>
              <w:t>large</w:t>
            </w:r>
            <w:r>
              <w:t xml:space="preserve"> file (5000 bytes) and click send</w:t>
            </w:r>
          </w:p>
          <w:p w:rsidR="001327B6" w:rsidRDefault="001327B6" w:rsidP="001327B6">
            <w:pPr>
              <w:pStyle w:val="ListParagraph"/>
              <w:numPr>
                <w:ilvl w:val="0"/>
                <w:numId w:val="38"/>
              </w:numPr>
            </w:pPr>
            <w:r>
              <w:t>Observe results</w:t>
            </w:r>
          </w:p>
          <w:p w:rsidR="001327B6" w:rsidRPr="00CE4175" w:rsidRDefault="001327B6" w:rsidP="00471A2D">
            <w:pPr>
              <w:pStyle w:val="ListParagraph"/>
            </w:pPr>
          </w:p>
        </w:tc>
        <w:tc>
          <w:tcPr>
            <w:tcW w:w="2256" w:type="dxa"/>
          </w:tcPr>
          <w:p w:rsidR="001327B6" w:rsidRDefault="001327B6" w:rsidP="00471A2D">
            <w:r>
              <w:lastRenderedPageBreak/>
              <w:t xml:space="preserve">Both computers should receive the correct file. </w:t>
            </w:r>
            <w:r>
              <w:t xml:space="preserve">Since file sizes are the same, both computers should receive the </w:t>
            </w:r>
            <w:r>
              <w:lastRenderedPageBreak/>
              <w:t>files around the same time.</w:t>
            </w:r>
          </w:p>
          <w:p w:rsidR="001327B6" w:rsidRPr="00DE679D" w:rsidRDefault="001327B6" w:rsidP="00471A2D"/>
        </w:tc>
        <w:tc>
          <w:tcPr>
            <w:tcW w:w="1069" w:type="dxa"/>
          </w:tcPr>
          <w:p w:rsidR="001327B6" w:rsidRPr="00C731FE" w:rsidRDefault="001327B6" w:rsidP="00471A2D">
            <w:r w:rsidRPr="00282F9D">
              <w:rPr>
                <w:b/>
                <w:color w:val="7EC492" w:themeColor="accent5" w:themeTint="99"/>
              </w:rPr>
              <w:lastRenderedPageBreak/>
              <w:t>Pass</w:t>
            </w:r>
            <w:r w:rsidRPr="00C731FE">
              <w:t xml:space="preserve"> </w:t>
            </w:r>
          </w:p>
        </w:tc>
      </w:tr>
    </w:tbl>
    <w:p w:rsidR="001327B6" w:rsidRDefault="001327B6" w:rsidP="002A4258"/>
    <w:p w:rsidR="00986438" w:rsidRDefault="00986438" w:rsidP="002A4258"/>
    <w:p w:rsidR="00986438" w:rsidRDefault="00986438" w:rsidP="002A4258"/>
    <w:sectPr w:rsidR="00986438" w:rsidSect="003B08D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4A2" w:rsidRDefault="00ED54A2">
      <w:pPr>
        <w:spacing w:after="0" w:line="240" w:lineRule="auto"/>
      </w:pPr>
      <w:r>
        <w:separator/>
      </w:r>
    </w:p>
  </w:endnote>
  <w:endnote w:type="continuationSeparator" w:id="0">
    <w:p w:rsidR="00ED54A2" w:rsidRDefault="00ED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4A2" w:rsidRDefault="00ED54A2">
      <w:pPr>
        <w:spacing w:after="0" w:line="240" w:lineRule="auto"/>
      </w:pPr>
      <w:r>
        <w:separator/>
      </w:r>
    </w:p>
  </w:footnote>
  <w:footnote w:type="continuationSeparator" w:id="0">
    <w:p w:rsidR="00ED54A2" w:rsidRDefault="00ED5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BAE"/>
    <w:multiLevelType w:val="hybridMultilevel"/>
    <w:tmpl w:val="9F86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722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B91"/>
    <w:multiLevelType w:val="hybridMultilevel"/>
    <w:tmpl w:val="CB32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B1908"/>
    <w:multiLevelType w:val="hybridMultilevel"/>
    <w:tmpl w:val="317C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A0E"/>
    <w:multiLevelType w:val="hybridMultilevel"/>
    <w:tmpl w:val="7178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21EA4"/>
    <w:multiLevelType w:val="hybridMultilevel"/>
    <w:tmpl w:val="6E9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54413"/>
    <w:multiLevelType w:val="hybridMultilevel"/>
    <w:tmpl w:val="A27E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651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7003D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80404"/>
    <w:multiLevelType w:val="hybridMultilevel"/>
    <w:tmpl w:val="3E1A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50EB8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81A75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C8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9E7094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7B9474F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F4C6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560C2"/>
    <w:multiLevelType w:val="hybridMultilevel"/>
    <w:tmpl w:val="8A8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47797"/>
    <w:multiLevelType w:val="hybridMultilevel"/>
    <w:tmpl w:val="1FFA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2499E"/>
    <w:multiLevelType w:val="hybridMultilevel"/>
    <w:tmpl w:val="E39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A3E2D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65B1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339DC"/>
    <w:multiLevelType w:val="hybridMultilevel"/>
    <w:tmpl w:val="5B3A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14ADD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90DE1"/>
    <w:multiLevelType w:val="hybridMultilevel"/>
    <w:tmpl w:val="E9F6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3534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27B29"/>
    <w:multiLevelType w:val="hybridMultilevel"/>
    <w:tmpl w:val="A2342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01E1F"/>
    <w:multiLevelType w:val="hybridMultilevel"/>
    <w:tmpl w:val="4258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4"/>
  </w:num>
  <w:num w:numId="15">
    <w:abstractNumId w:val="19"/>
  </w:num>
  <w:num w:numId="16">
    <w:abstractNumId w:val="16"/>
  </w:num>
  <w:num w:numId="17">
    <w:abstractNumId w:val="5"/>
  </w:num>
  <w:num w:numId="18">
    <w:abstractNumId w:val="26"/>
  </w:num>
  <w:num w:numId="19">
    <w:abstractNumId w:val="2"/>
  </w:num>
  <w:num w:numId="20">
    <w:abstractNumId w:val="24"/>
  </w:num>
  <w:num w:numId="21">
    <w:abstractNumId w:val="10"/>
  </w:num>
  <w:num w:numId="22">
    <w:abstractNumId w:val="18"/>
  </w:num>
  <w:num w:numId="23">
    <w:abstractNumId w:val="6"/>
  </w:num>
  <w:num w:numId="24">
    <w:abstractNumId w:val="22"/>
  </w:num>
  <w:num w:numId="25">
    <w:abstractNumId w:val="3"/>
  </w:num>
  <w:num w:numId="26">
    <w:abstractNumId w:val="9"/>
  </w:num>
  <w:num w:numId="27">
    <w:abstractNumId w:val="27"/>
  </w:num>
  <w:num w:numId="28">
    <w:abstractNumId w:val="0"/>
  </w:num>
  <w:num w:numId="29">
    <w:abstractNumId w:val="8"/>
  </w:num>
  <w:num w:numId="30">
    <w:abstractNumId w:val="11"/>
  </w:num>
  <w:num w:numId="31">
    <w:abstractNumId w:val="7"/>
  </w:num>
  <w:num w:numId="32">
    <w:abstractNumId w:val="15"/>
  </w:num>
  <w:num w:numId="33">
    <w:abstractNumId w:val="20"/>
  </w:num>
  <w:num w:numId="34">
    <w:abstractNumId w:val="1"/>
  </w:num>
  <w:num w:numId="35">
    <w:abstractNumId w:val="23"/>
  </w:num>
  <w:num w:numId="36">
    <w:abstractNumId w:val="12"/>
  </w:num>
  <w:num w:numId="37">
    <w:abstractNumId w:val="21"/>
  </w:num>
  <w:num w:numId="38">
    <w:abstractNumId w:val="2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7"/>
    <w:rsid w:val="00026814"/>
    <w:rsid w:val="00051E80"/>
    <w:rsid w:val="000A4281"/>
    <w:rsid w:val="000C26BC"/>
    <w:rsid w:val="001327B6"/>
    <w:rsid w:val="001C292A"/>
    <w:rsid w:val="002509D4"/>
    <w:rsid w:val="0025646B"/>
    <w:rsid w:val="002701FE"/>
    <w:rsid w:val="00282F9D"/>
    <w:rsid w:val="00297083"/>
    <w:rsid w:val="002A4258"/>
    <w:rsid w:val="002B34CF"/>
    <w:rsid w:val="002C5FEC"/>
    <w:rsid w:val="002D3FED"/>
    <w:rsid w:val="002E01BA"/>
    <w:rsid w:val="002F5652"/>
    <w:rsid w:val="002F6AD2"/>
    <w:rsid w:val="00327422"/>
    <w:rsid w:val="00332CC9"/>
    <w:rsid w:val="00360D98"/>
    <w:rsid w:val="003674F4"/>
    <w:rsid w:val="003A004C"/>
    <w:rsid w:val="003B08D7"/>
    <w:rsid w:val="003D096C"/>
    <w:rsid w:val="00400CA3"/>
    <w:rsid w:val="004274CA"/>
    <w:rsid w:val="00443C12"/>
    <w:rsid w:val="0045317D"/>
    <w:rsid w:val="00475D7A"/>
    <w:rsid w:val="004A3E7A"/>
    <w:rsid w:val="004B65D3"/>
    <w:rsid w:val="004B6E88"/>
    <w:rsid w:val="004F77BD"/>
    <w:rsid w:val="00550629"/>
    <w:rsid w:val="0055264D"/>
    <w:rsid w:val="00593028"/>
    <w:rsid w:val="005E5A52"/>
    <w:rsid w:val="00616D56"/>
    <w:rsid w:val="0062757F"/>
    <w:rsid w:val="00660965"/>
    <w:rsid w:val="006947B2"/>
    <w:rsid w:val="006C3150"/>
    <w:rsid w:val="006D19AA"/>
    <w:rsid w:val="00710535"/>
    <w:rsid w:val="007718DC"/>
    <w:rsid w:val="00791D52"/>
    <w:rsid w:val="007B2ADF"/>
    <w:rsid w:val="007C213A"/>
    <w:rsid w:val="007C3A1E"/>
    <w:rsid w:val="00851998"/>
    <w:rsid w:val="00876002"/>
    <w:rsid w:val="00890947"/>
    <w:rsid w:val="00936FB2"/>
    <w:rsid w:val="00986438"/>
    <w:rsid w:val="00994C5B"/>
    <w:rsid w:val="009B2A7E"/>
    <w:rsid w:val="00A13ED2"/>
    <w:rsid w:val="00A16457"/>
    <w:rsid w:val="00A23831"/>
    <w:rsid w:val="00A80516"/>
    <w:rsid w:val="00AC4184"/>
    <w:rsid w:val="00AC721C"/>
    <w:rsid w:val="00AE33B8"/>
    <w:rsid w:val="00AF5F33"/>
    <w:rsid w:val="00B053A4"/>
    <w:rsid w:val="00B14AE3"/>
    <w:rsid w:val="00B16CDA"/>
    <w:rsid w:val="00B20E77"/>
    <w:rsid w:val="00B35DF8"/>
    <w:rsid w:val="00B57B82"/>
    <w:rsid w:val="00B83430"/>
    <w:rsid w:val="00C41921"/>
    <w:rsid w:val="00C50DF6"/>
    <w:rsid w:val="00C72B57"/>
    <w:rsid w:val="00C731FE"/>
    <w:rsid w:val="00C865A2"/>
    <w:rsid w:val="00CC0C73"/>
    <w:rsid w:val="00CE4175"/>
    <w:rsid w:val="00CF437A"/>
    <w:rsid w:val="00D00117"/>
    <w:rsid w:val="00D021C2"/>
    <w:rsid w:val="00D14949"/>
    <w:rsid w:val="00D3700A"/>
    <w:rsid w:val="00D55DC0"/>
    <w:rsid w:val="00D60156"/>
    <w:rsid w:val="00D878FC"/>
    <w:rsid w:val="00DA2B1F"/>
    <w:rsid w:val="00DA6CE4"/>
    <w:rsid w:val="00DC05DB"/>
    <w:rsid w:val="00DE679D"/>
    <w:rsid w:val="00E0579C"/>
    <w:rsid w:val="00E1146B"/>
    <w:rsid w:val="00E15598"/>
    <w:rsid w:val="00E82824"/>
    <w:rsid w:val="00E91914"/>
    <w:rsid w:val="00EC093F"/>
    <w:rsid w:val="00ED54A2"/>
    <w:rsid w:val="00F01E58"/>
    <w:rsid w:val="00F6308F"/>
    <w:rsid w:val="00F93A45"/>
    <w:rsid w:val="00F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08522-3690-4F01-B5EC-766B339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3A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3A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A4"/>
    <w:rPr>
      <w:rFonts w:ascii="Segoe UI" w:eastAsiaTheme="majorEastAsia" w:hAnsi="Segoe UI" w:cstheme="majorBid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B053A4"/>
    <w:pPr>
      <w:spacing w:after="0" w:line="240" w:lineRule="auto"/>
    </w:pPr>
    <w:rPr>
      <w:rFonts w:ascii="Segoe UI" w:hAnsi="Segoe UI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053A4"/>
    <w:rPr>
      <w:rFonts w:ascii="Segoe UI" w:hAnsi="Segoe U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8D7"/>
    <w:rPr>
      <w:color w:val="6EAC1C" w:themeColor="hyperlink"/>
      <w:u w:val="single"/>
    </w:rPr>
  </w:style>
  <w:style w:type="table" w:styleId="TableGrid">
    <w:name w:val="Table Grid"/>
    <w:basedOn w:val="TableNormal"/>
    <w:uiPriority w:val="39"/>
    <w:rsid w:val="004B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2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D8047-7D22-4C5E-82D9-32F566B7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201</TotalTime>
  <Pages>9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DOCUMENTATION</vt:lpstr>
    </vt:vector>
  </TitlesOfParts>
  <Company>COMP 3980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>WIRELESS PROTOCOL</dc:subject>
  <dc:creator>Oscar Kwan</dc:creator>
  <cp:keywords/>
  <dc:description/>
  <cp:lastModifiedBy>Oscar Kwan</cp:lastModifiedBy>
  <cp:revision>15</cp:revision>
  <cp:lastPrinted>2015-11-09T07:57:00Z</cp:lastPrinted>
  <dcterms:created xsi:type="dcterms:W3CDTF">2015-12-02T08:03:00Z</dcterms:created>
  <dcterms:modified xsi:type="dcterms:W3CDTF">2015-12-02T15:11:00Z</dcterms:modified>
  <cp:category>Assignment 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