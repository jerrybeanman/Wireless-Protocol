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38385339"/>
        <w:docPartObj>
          <w:docPartGallery w:val="Cover Pages"/>
          <w:docPartUnique/>
        </w:docPartObj>
      </w:sdtPr>
      <w:sdtEndPr>
        <w:rPr>
          <w:b/>
          <w:bCs/>
          <w:noProof/>
        </w:rPr>
      </w:sdtEndPr>
      <w:sdtContent>
        <w:p w:rsidR="00DA2B1F" w:rsidRDefault="00DA2B1F"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A2B1F" w:rsidRDefault="00DA2B1F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Segoe UI Light" w:eastAsiaTheme="majorEastAsia" w:hAnsi="Segoe UI Light" w:cs="Segoe UI Light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A2B1F" w:rsidRPr="00B053A4" w:rsidRDefault="00524727">
                                      <w:pPr>
                                        <w:pStyle w:val="NoSpacing"/>
                                        <w:rPr>
                                          <w:rFonts w:ascii="Segoe UI Light" w:eastAsiaTheme="majorEastAsia" w:hAnsi="Segoe UI Light" w:cs="Segoe UI Light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="Segoe UI Light" w:eastAsiaTheme="majorEastAsia" w:hAnsi="Segoe UI Light" w:cs="Segoe UI Light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USER MANUAL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CADE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A2B1F" w:rsidRDefault="008F1027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1CADE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CADE4" w:themeColor="accent1"/>
                                          <w:sz w:val="36"/>
                                          <w:szCs w:val="36"/>
                                        </w:rPr>
                                        <w:t>WIRELESS PROTOCOL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angle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36607b [3122]" stroked="f" strokeweight="1pt">
                        <v:fill color2="#2d5167 [2882]" angle="348" colors="0 #73bfcb;6554f #73bfcb" focus="100%" type="gradient"/>
                        <v:textbox inset="54pt,54pt,1in,5in">
                          <w:txbxContent>
                            <w:p w:rsidR="00DA2B1F" w:rsidRDefault="00DA2B1F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reeform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="Segoe UI Light" w:eastAsiaTheme="majorEastAsia" w:hAnsi="Segoe UI Light" w:cs="Segoe UI Light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A2B1F" w:rsidRPr="00B053A4" w:rsidRDefault="00524727">
                                <w:pPr>
                                  <w:pStyle w:val="NoSpacing"/>
                                  <w:rPr>
                                    <w:rFonts w:ascii="Segoe UI Light" w:eastAsiaTheme="majorEastAsia" w:hAnsi="Segoe UI Light" w:cs="Segoe UI Light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="Segoe UI Light" w:eastAsiaTheme="majorEastAsia" w:hAnsi="Segoe UI Light" w:cs="Segoe UI Light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USER MANUAL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CADE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DA2B1F" w:rsidRDefault="008F1027">
                                <w:pPr>
                                  <w:pStyle w:val="NoSpacing"/>
                                  <w:spacing w:before="120"/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  <w:t>WIRELESS PROTOCOL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A2B1F" w:rsidRDefault="00DA2B1F">
          <w:pPr>
            <w:rPr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1791936243"/>
        <w:docPartObj>
          <w:docPartGallery w:val="Table of Contents"/>
          <w:docPartUnique/>
        </w:docPartObj>
      </w:sdtPr>
      <w:sdtEndPr>
        <w:rPr>
          <w:rFonts w:ascii="Segoe UI" w:hAnsi="Segoe UI"/>
          <w:noProof/>
        </w:rPr>
      </w:sdtEndPr>
      <w:sdtContent>
        <w:p w:rsidR="003B08D7" w:rsidRDefault="003B08D7" w:rsidP="00B053A4">
          <w:pPr>
            <w:pStyle w:val="TOCHeading"/>
            <w:numPr>
              <w:ilvl w:val="0"/>
              <w:numId w:val="0"/>
            </w:numPr>
            <w:ind w:left="432"/>
          </w:pPr>
          <w:r>
            <w:t>Table of Contents</w:t>
          </w:r>
        </w:p>
        <w:p w:rsidR="00A853C7" w:rsidRDefault="003B08D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798600" w:history="1">
            <w:r w:rsidR="00A853C7" w:rsidRPr="004A7E08">
              <w:rPr>
                <w:rStyle w:val="Hyperlink"/>
                <w:noProof/>
              </w:rPr>
              <w:t>1</w:t>
            </w:r>
            <w:r w:rsidR="00A853C7">
              <w:rPr>
                <w:rFonts w:asciiTheme="minorHAnsi" w:hAnsiTheme="minorHAnsi"/>
                <w:noProof/>
                <w:lang w:eastAsia="en-US"/>
              </w:rPr>
              <w:tab/>
            </w:r>
            <w:r w:rsidR="00A853C7" w:rsidRPr="004A7E08">
              <w:rPr>
                <w:rStyle w:val="Hyperlink"/>
                <w:noProof/>
              </w:rPr>
              <w:t>Intro to Wireless Protocol Application</w:t>
            </w:r>
            <w:r w:rsidR="00A853C7">
              <w:rPr>
                <w:noProof/>
                <w:webHidden/>
              </w:rPr>
              <w:tab/>
            </w:r>
            <w:r w:rsidR="00A853C7">
              <w:rPr>
                <w:noProof/>
                <w:webHidden/>
              </w:rPr>
              <w:fldChar w:fldCharType="begin"/>
            </w:r>
            <w:r w:rsidR="00A853C7">
              <w:rPr>
                <w:noProof/>
                <w:webHidden/>
              </w:rPr>
              <w:instrText xml:space="preserve"> PAGEREF _Toc436798600 \h </w:instrText>
            </w:r>
            <w:r w:rsidR="00A853C7">
              <w:rPr>
                <w:noProof/>
                <w:webHidden/>
              </w:rPr>
            </w:r>
            <w:r w:rsidR="00A853C7">
              <w:rPr>
                <w:noProof/>
                <w:webHidden/>
              </w:rPr>
              <w:fldChar w:fldCharType="separate"/>
            </w:r>
            <w:r w:rsidR="00A853C7">
              <w:rPr>
                <w:noProof/>
                <w:webHidden/>
              </w:rPr>
              <w:t>2</w:t>
            </w:r>
            <w:r w:rsidR="00A853C7">
              <w:rPr>
                <w:noProof/>
                <w:webHidden/>
              </w:rPr>
              <w:fldChar w:fldCharType="end"/>
            </w:r>
          </w:hyperlink>
        </w:p>
        <w:p w:rsidR="00A853C7" w:rsidRDefault="00A853C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36798601" w:history="1">
            <w:r w:rsidRPr="004A7E08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lang w:eastAsia="en-US"/>
              </w:rPr>
              <w:tab/>
            </w:r>
            <w:r w:rsidRPr="004A7E08">
              <w:rPr>
                <w:rStyle w:val="Hyperlink"/>
                <w:noProof/>
              </w:rPr>
              <w:t>Setting up SSRT-24 Modems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_Toc436798601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3C7" w:rsidRDefault="00A853C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36798602" w:history="1">
            <w:r w:rsidRPr="004A7E08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noProof/>
                <w:lang w:eastAsia="en-US"/>
              </w:rPr>
              <w:tab/>
            </w:r>
            <w:r w:rsidRPr="004A7E08">
              <w:rPr>
                <w:rStyle w:val="Hyperlink"/>
                <w:noProof/>
              </w:rPr>
              <w:t>Launching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_Toc436798602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3C7" w:rsidRDefault="00A853C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36798603" w:history="1">
            <w:r w:rsidRPr="004A7E08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/>
                <w:noProof/>
                <w:lang w:eastAsia="en-US"/>
              </w:rPr>
              <w:tab/>
            </w:r>
            <w:r w:rsidRPr="004A7E08">
              <w:rPr>
                <w:rStyle w:val="Hyperlink"/>
                <w:noProof/>
              </w:rPr>
              <w:t>Sending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_Toc436798603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3C7" w:rsidRDefault="00A853C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36798604" w:history="1">
            <w:r w:rsidRPr="004A7E08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/>
                <w:noProof/>
                <w:lang w:eastAsia="en-US"/>
              </w:rPr>
              <w:tab/>
            </w:r>
            <w:r w:rsidRPr="004A7E08">
              <w:rPr>
                <w:rStyle w:val="Hyperlink"/>
                <w:noProof/>
              </w:rPr>
              <w:t>Receiving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_Toc436798604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3C7" w:rsidRDefault="00A853C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36798605" w:history="1">
            <w:r w:rsidRPr="004A7E08">
              <w:rPr>
                <w:rStyle w:val="Hyperlink"/>
                <w:noProof/>
              </w:rPr>
              <w:t>6</w:t>
            </w:r>
            <w:r>
              <w:rPr>
                <w:rFonts w:asciiTheme="minorHAnsi" w:hAnsiTheme="minorHAnsi"/>
                <w:noProof/>
                <w:lang w:eastAsia="en-US"/>
              </w:rPr>
              <w:tab/>
            </w:r>
            <w:r w:rsidRPr="004A7E08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_Toc436798605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8D7" w:rsidRDefault="003B08D7">
          <w:r>
            <w:rPr>
              <w:b/>
              <w:bCs/>
              <w:noProof/>
            </w:rPr>
            <w:fldChar w:fldCharType="end"/>
          </w:r>
        </w:p>
      </w:sdtContent>
    </w:sdt>
    <w:p w:rsidR="003B08D7" w:rsidRDefault="003B08D7" w:rsidP="00791D52">
      <w:pPr>
        <w:jc w:val="right"/>
      </w:pPr>
    </w:p>
    <w:p w:rsidR="003B08D7" w:rsidRDefault="003B08D7" w:rsidP="003B08D7"/>
    <w:p w:rsidR="003B08D7" w:rsidRDefault="003B08D7" w:rsidP="003B08D7"/>
    <w:p w:rsidR="00092886" w:rsidRDefault="00092886" w:rsidP="003B08D7"/>
    <w:p w:rsidR="00092886" w:rsidRDefault="00092886" w:rsidP="003B08D7"/>
    <w:p w:rsidR="00092886" w:rsidRDefault="00092886" w:rsidP="003B08D7"/>
    <w:p w:rsidR="00092886" w:rsidRDefault="00092886" w:rsidP="003B08D7"/>
    <w:p w:rsidR="00092886" w:rsidRDefault="00092886" w:rsidP="003B08D7"/>
    <w:p w:rsidR="00092886" w:rsidRDefault="00092886" w:rsidP="003B08D7"/>
    <w:p w:rsidR="00092886" w:rsidRDefault="00092886" w:rsidP="003B08D7"/>
    <w:p w:rsidR="00092886" w:rsidRDefault="00092886" w:rsidP="003B08D7"/>
    <w:p w:rsidR="00092886" w:rsidRDefault="00092886" w:rsidP="003B08D7"/>
    <w:p w:rsidR="00092886" w:rsidRDefault="00092886" w:rsidP="003B08D7"/>
    <w:p w:rsidR="00092886" w:rsidRDefault="00092886" w:rsidP="003B08D7"/>
    <w:p w:rsidR="00092886" w:rsidRDefault="00092886" w:rsidP="003B08D7"/>
    <w:p w:rsidR="00092886" w:rsidRDefault="00092886" w:rsidP="003B08D7"/>
    <w:p w:rsidR="00092886" w:rsidRDefault="00092886" w:rsidP="003B08D7"/>
    <w:p w:rsidR="00092886" w:rsidRDefault="00092886" w:rsidP="003B08D7"/>
    <w:p w:rsidR="00092886" w:rsidRDefault="00092886" w:rsidP="003B08D7"/>
    <w:p w:rsidR="00092886" w:rsidRDefault="00092886" w:rsidP="003B08D7"/>
    <w:p w:rsidR="00092886" w:rsidRDefault="00092886" w:rsidP="003B08D7"/>
    <w:p w:rsidR="00092886" w:rsidRDefault="00092886" w:rsidP="003B08D7"/>
    <w:p w:rsidR="00092886" w:rsidRDefault="00092886" w:rsidP="003B08D7"/>
    <w:p w:rsidR="00531684" w:rsidRDefault="00531684" w:rsidP="00531684">
      <w:pPr>
        <w:pStyle w:val="Heading1"/>
        <w:numPr>
          <w:ilvl w:val="0"/>
          <w:numId w:val="13"/>
        </w:numPr>
      </w:pPr>
      <w:bookmarkStart w:id="0" w:name="_Toc436798600"/>
      <w:r>
        <w:t>Intro to Wireless Protocol Application</w:t>
      </w:r>
      <w:bookmarkEnd w:id="0"/>
    </w:p>
    <w:p w:rsidR="00531684" w:rsidRDefault="00531684" w:rsidP="00531684"/>
    <w:p w:rsidR="00531684" w:rsidRPr="00531684" w:rsidRDefault="00531684" w:rsidP="00531684">
      <w:r>
        <w:t>Our application is a basic driver for a simple half-duplex wireless protocol which transfers files between devices. The devices are both connected via a serial cable to a wireless modem</w:t>
      </w:r>
      <w:r w:rsidR="0082011F">
        <w:t xml:space="preserve"> (SSRT-24)</w:t>
      </w:r>
      <w:r>
        <w:t xml:space="preserve">. For the transferring to be successful, the sender must bid for a line by sending an ENQ to the receiver. If the receiver is ready to receive it will </w:t>
      </w:r>
      <w:r w:rsidR="0082011F">
        <w:t>send an ACK back to the sender.</w:t>
      </w:r>
      <w:r>
        <w:t xml:space="preserve"> </w:t>
      </w:r>
      <w:r w:rsidR="008E255C">
        <w:t>The sender proceeds to send a packet (516 size) at a time until EOT is reached.</w:t>
      </w:r>
    </w:p>
    <w:p w:rsidR="00092886" w:rsidRDefault="00092886" w:rsidP="003B08D7"/>
    <w:p w:rsidR="00A23831" w:rsidRDefault="00092886" w:rsidP="00B053A4">
      <w:pPr>
        <w:pStyle w:val="Heading1"/>
        <w:numPr>
          <w:ilvl w:val="0"/>
          <w:numId w:val="13"/>
        </w:numPr>
      </w:pPr>
      <w:bookmarkStart w:id="1" w:name="_Toc436798601"/>
      <w:r>
        <w:t>Setting up SSRT-24 Modems</w:t>
      </w:r>
      <w:bookmarkEnd w:id="1"/>
    </w:p>
    <w:p w:rsidR="00092886" w:rsidRDefault="00092886" w:rsidP="00092886"/>
    <w:p w:rsidR="008E255C" w:rsidRDefault="008E255C" w:rsidP="00092886">
      <w:r>
        <w:t xml:space="preserve">Set up two </w:t>
      </w:r>
      <w:r w:rsidRPr="008E255C">
        <w:rPr>
          <w:b/>
        </w:rPr>
        <w:t>workstations</w:t>
      </w:r>
      <w:r>
        <w:t xml:space="preserve"> that are able to use serial ports.</w:t>
      </w:r>
    </w:p>
    <w:p w:rsidR="008E255C" w:rsidRPr="008335FD" w:rsidRDefault="008335FD" w:rsidP="00092886">
      <w:pPr>
        <w:rPr>
          <w:color w:val="FF0000"/>
        </w:rPr>
      </w:pPr>
      <w:r w:rsidRPr="008335FD">
        <w:rPr>
          <w:color w:val="FF0000"/>
        </w:rPr>
        <w:t>WARNING:</w:t>
      </w:r>
      <w:r>
        <w:rPr>
          <w:color w:val="FF0000"/>
        </w:rPr>
        <w:t xml:space="preserve"> INSURE MODEM ATENNAS ARE SCREWED ON BEFORE PLUGGING IN THE POWER</w:t>
      </w:r>
    </w:p>
    <w:p w:rsidR="00092886" w:rsidRDefault="008E255C" w:rsidP="00092886">
      <w:pPr>
        <w:pStyle w:val="ListParagraph"/>
        <w:numPr>
          <w:ilvl w:val="0"/>
          <w:numId w:val="18"/>
        </w:numPr>
      </w:pPr>
      <w:r>
        <w:t>Insert (</w:t>
      </w:r>
      <w:r w:rsidRPr="008E255C">
        <w:rPr>
          <w:i/>
        </w:rPr>
        <w:t>female end</w:t>
      </w:r>
      <w:r>
        <w:t>) serial cable in both computers (</w:t>
      </w:r>
      <w:r w:rsidRPr="008E255C">
        <w:rPr>
          <w:i/>
        </w:rPr>
        <w:t>male end</w:t>
      </w:r>
      <w:r>
        <w:t>) shown in the pictures below.</w:t>
      </w:r>
    </w:p>
    <w:p w:rsidR="008E255C" w:rsidRDefault="00C73F26" w:rsidP="008E255C">
      <w:pPr>
        <w:pStyle w:val="ListParagraph"/>
      </w:pPr>
      <w:r>
        <w:rPr>
          <w:noProof/>
          <w:lang w:eastAsia="en-US"/>
        </w:rPr>
        <w:drawing>
          <wp:anchor distT="0" distB="0" distL="114300" distR="114300" simplePos="0" relativeHeight="251664384" behindDoc="0" locked="0" layoutInCell="1" allowOverlap="1" wp14:anchorId="21E32FC9" wp14:editId="23ACE4AC">
            <wp:simplePos x="0" y="0"/>
            <wp:positionH relativeFrom="column">
              <wp:posOffset>635635</wp:posOffset>
            </wp:positionH>
            <wp:positionV relativeFrom="paragraph">
              <wp:posOffset>105410</wp:posOffset>
            </wp:positionV>
            <wp:extent cx="1041400" cy="1389380"/>
            <wp:effectExtent l="0" t="0" r="6350" b="1270"/>
            <wp:wrapSquare wrapText="bothSides"/>
            <wp:docPr id="5" name="Picture 5" descr="C:\Users\Oscar\Desktop\2015-12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scar\Desktop\2015-12-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5408" behindDoc="0" locked="0" layoutInCell="1" allowOverlap="1" wp14:anchorId="3AE7095E" wp14:editId="4C5F2554">
            <wp:simplePos x="0" y="0"/>
            <wp:positionH relativeFrom="column">
              <wp:posOffset>1776832</wp:posOffset>
            </wp:positionH>
            <wp:positionV relativeFrom="paragraph">
              <wp:posOffset>105410</wp:posOffset>
            </wp:positionV>
            <wp:extent cx="1041400" cy="1389380"/>
            <wp:effectExtent l="0" t="0" r="6350" b="1270"/>
            <wp:wrapSquare wrapText="bothSides"/>
            <wp:docPr id="6" name="Picture 6" descr="C:\Users\Oscar\Desktop\2015-12-0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scar\Desktop\2015-12-01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255C" w:rsidRDefault="008E255C" w:rsidP="008E255C">
      <w:pPr>
        <w:pStyle w:val="ListParagraph"/>
      </w:pPr>
    </w:p>
    <w:p w:rsidR="008E255C" w:rsidRDefault="008E255C" w:rsidP="008E255C">
      <w:pPr>
        <w:pStyle w:val="ListParagraph"/>
      </w:pPr>
    </w:p>
    <w:p w:rsidR="008E255C" w:rsidRDefault="008E255C" w:rsidP="008E255C">
      <w:pPr>
        <w:pStyle w:val="ListParagraph"/>
      </w:pPr>
    </w:p>
    <w:p w:rsidR="008E255C" w:rsidRDefault="008E255C" w:rsidP="008E255C">
      <w:pPr>
        <w:pStyle w:val="ListParagraph"/>
      </w:pPr>
    </w:p>
    <w:p w:rsidR="008E255C" w:rsidRDefault="008E255C" w:rsidP="008E255C">
      <w:pPr>
        <w:pStyle w:val="ListParagraph"/>
      </w:pPr>
    </w:p>
    <w:p w:rsidR="008E255C" w:rsidRDefault="008E255C" w:rsidP="008E255C">
      <w:pPr>
        <w:pStyle w:val="ListParagraph"/>
      </w:pPr>
    </w:p>
    <w:p w:rsidR="008E255C" w:rsidRDefault="008E255C" w:rsidP="008E255C">
      <w:pPr>
        <w:pStyle w:val="ListParagraph"/>
      </w:pPr>
    </w:p>
    <w:p w:rsidR="008E255C" w:rsidRDefault="008E255C" w:rsidP="008E255C">
      <w:pPr>
        <w:pStyle w:val="ListParagraph"/>
      </w:pPr>
    </w:p>
    <w:p w:rsidR="00C73F26" w:rsidRDefault="00C73F26" w:rsidP="00C73F26">
      <w:pPr>
        <w:pStyle w:val="ListParagraph"/>
        <w:numPr>
          <w:ilvl w:val="0"/>
          <w:numId w:val="18"/>
        </w:numPr>
      </w:pPr>
      <w:r>
        <w:t xml:space="preserve">Attach </w:t>
      </w:r>
      <w:r w:rsidRPr="00C73F26">
        <w:rPr>
          <w:b/>
        </w:rPr>
        <w:t>antennas</w:t>
      </w:r>
      <w:r>
        <w:t xml:space="preserve"> onto the wireless modems</w:t>
      </w:r>
    </w:p>
    <w:p w:rsidR="00C73F26" w:rsidRDefault="00C73F26" w:rsidP="00C73F26">
      <w:r>
        <w:rPr>
          <w:noProof/>
          <w:lang w:eastAsia="en-US"/>
        </w:rPr>
        <w:drawing>
          <wp:anchor distT="0" distB="0" distL="114300" distR="114300" simplePos="0" relativeHeight="251666432" behindDoc="0" locked="0" layoutInCell="1" allowOverlap="1" wp14:anchorId="7D2BA3C7" wp14:editId="0E371171">
            <wp:simplePos x="0" y="0"/>
            <wp:positionH relativeFrom="column">
              <wp:posOffset>635635</wp:posOffset>
            </wp:positionH>
            <wp:positionV relativeFrom="paragraph">
              <wp:posOffset>54610</wp:posOffset>
            </wp:positionV>
            <wp:extent cx="1473200" cy="1104265"/>
            <wp:effectExtent l="0" t="0" r="0" b="635"/>
            <wp:wrapSquare wrapText="bothSides"/>
            <wp:docPr id="7" name="Picture 7" descr="C:\Users\Oscar\Desktop\2015-12-0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scar\Desktop\2015-12-01 (2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7456" behindDoc="0" locked="0" layoutInCell="1" allowOverlap="1" wp14:anchorId="6BD3A4CD" wp14:editId="31663526">
            <wp:simplePos x="0" y="0"/>
            <wp:positionH relativeFrom="column">
              <wp:posOffset>2252751</wp:posOffset>
            </wp:positionH>
            <wp:positionV relativeFrom="paragraph">
              <wp:posOffset>10160</wp:posOffset>
            </wp:positionV>
            <wp:extent cx="1512570" cy="1133475"/>
            <wp:effectExtent l="0" t="0" r="0" b="9525"/>
            <wp:wrapSquare wrapText="bothSides"/>
            <wp:docPr id="8" name="Picture 8" descr="C:\Users\Oscar\Desktop\2015-12-01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scar\Desktop\2015-12-01 (3)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7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3F26" w:rsidRDefault="00C73F26" w:rsidP="00C73F26"/>
    <w:p w:rsidR="008335FD" w:rsidRDefault="008335FD" w:rsidP="008335FD"/>
    <w:p w:rsidR="00C73F26" w:rsidRDefault="00C73F26" w:rsidP="008335FD"/>
    <w:p w:rsidR="00C73F26" w:rsidRDefault="00C73F26" w:rsidP="008335FD"/>
    <w:p w:rsidR="00C73F26" w:rsidRDefault="00C73F26" w:rsidP="008335FD"/>
    <w:p w:rsidR="00C73F26" w:rsidRDefault="00C73F26" w:rsidP="008335FD"/>
    <w:p w:rsidR="00C73F26" w:rsidRDefault="00C73F26" w:rsidP="008335FD"/>
    <w:p w:rsidR="00C73F26" w:rsidRDefault="00C73F26" w:rsidP="00C73F26">
      <w:pPr>
        <w:pStyle w:val="ListParagraph"/>
        <w:numPr>
          <w:ilvl w:val="0"/>
          <w:numId w:val="18"/>
        </w:numPr>
      </w:pPr>
      <w:r>
        <w:t>Connect the serial cables with the modem and the desktop</w:t>
      </w:r>
    </w:p>
    <w:p w:rsidR="00C73F26" w:rsidRDefault="00C73F26" w:rsidP="008335FD">
      <w:r>
        <w:rPr>
          <w:noProof/>
          <w:lang w:eastAsia="en-US"/>
        </w:rPr>
        <w:drawing>
          <wp:anchor distT="0" distB="0" distL="114300" distR="114300" simplePos="0" relativeHeight="251668480" behindDoc="0" locked="0" layoutInCell="1" allowOverlap="1" wp14:anchorId="0D8AAA7E" wp14:editId="1BBB4B7D">
            <wp:simplePos x="0" y="0"/>
            <wp:positionH relativeFrom="column">
              <wp:posOffset>664845</wp:posOffset>
            </wp:positionH>
            <wp:positionV relativeFrom="paragraph">
              <wp:posOffset>55651</wp:posOffset>
            </wp:positionV>
            <wp:extent cx="1569758" cy="1550822"/>
            <wp:effectExtent l="0" t="0" r="0" b="0"/>
            <wp:wrapSquare wrapText="bothSides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58" cy="1550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3F26" w:rsidRDefault="00C73F26" w:rsidP="008335FD"/>
    <w:p w:rsidR="00C73F26" w:rsidRDefault="00C73F26" w:rsidP="008335FD"/>
    <w:p w:rsidR="00C73F26" w:rsidRDefault="00C73F26" w:rsidP="008335FD"/>
    <w:p w:rsidR="00C73F26" w:rsidRDefault="00C73F26" w:rsidP="008335FD"/>
    <w:p w:rsidR="00C73F26" w:rsidRDefault="00C73F26" w:rsidP="00C73F26"/>
    <w:p w:rsidR="00C73F26" w:rsidRDefault="00C73F26" w:rsidP="00C73F26">
      <w:pPr>
        <w:pStyle w:val="ListParagraph"/>
        <w:numPr>
          <w:ilvl w:val="0"/>
          <w:numId w:val="18"/>
        </w:numPr>
      </w:pPr>
      <w:r>
        <w:t>Plug in the power to the modem, the modem should have a GREEN LED that turns on.</w:t>
      </w:r>
    </w:p>
    <w:p w:rsidR="00C73F26" w:rsidRDefault="00C73F26" w:rsidP="00C73F26">
      <w:pPr>
        <w:pStyle w:val="ListParagraph"/>
        <w:ind w:left="360"/>
      </w:pPr>
    </w:p>
    <w:p w:rsidR="00092886" w:rsidRDefault="00C73F26" w:rsidP="00092886">
      <w:pPr>
        <w:pStyle w:val="Heading1"/>
        <w:numPr>
          <w:ilvl w:val="0"/>
          <w:numId w:val="13"/>
        </w:numPr>
      </w:pPr>
      <w:bookmarkStart w:id="2" w:name="_Toc436798602"/>
      <w:r>
        <w:t>Launching Application</w:t>
      </w:r>
      <w:bookmarkEnd w:id="2"/>
    </w:p>
    <w:p w:rsidR="00092886" w:rsidRDefault="00092886" w:rsidP="00092886"/>
    <w:p w:rsidR="00092886" w:rsidRDefault="00C73F26" w:rsidP="00C73F26">
      <w:pPr>
        <w:pStyle w:val="ListParagraph"/>
        <w:numPr>
          <w:ilvl w:val="0"/>
          <w:numId w:val="21"/>
        </w:numPr>
      </w:pPr>
      <w:r>
        <w:t>Launch the application by running the executable provided.</w:t>
      </w:r>
    </w:p>
    <w:p w:rsidR="00C73F26" w:rsidRDefault="00C73F26" w:rsidP="00C73F26">
      <w:pPr>
        <w:pStyle w:val="ListParagraph"/>
      </w:pPr>
    </w:p>
    <w:p w:rsidR="004C2597" w:rsidRDefault="00C73F26" w:rsidP="004C2597">
      <w:pPr>
        <w:pStyle w:val="ListParagraph"/>
        <w:numPr>
          <w:ilvl w:val="0"/>
          <w:numId w:val="21"/>
        </w:numPr>
      </w:pPr>
      <w:r>
        <w:t xml:space="preserve">A Communication settings dialog appear and needs to be </w:t>
      </w:r>
      <w:r w:rsidR="004C2597">
        <w:t>set.</w:t>
      </w:r>
    </w:p>
    <w:p w:rsidR="004C2597" w:rsidRDefault="004C2597" w:rsidP="004C2597">
      <w:pPr>
        <w:pStyle w:val="ListParagraph"/>
      </w:pPr>
    </w:p>
    <w:p w:rsidR="00092886" w:rsidRDefault="004C2597" w:rsidP="00092886">
      <w:pPr>
        <w:pStyle w:val="ListParagraph"/>
        <w:numPr>
          <w:ilvl w:val="1"/>
          <w:numId w:val="21"/>
        </w:numPr>
        <w:rPr>
          <w:b/>
        </w:rPr>
      </w:pPr>
      <w:r>
        <w:t xml:space="preserve">For consistent settings, click on </w:t>
      </w:r>
      <w:r>
        <w:rPr>
          <w:b/>
        </w:rPr>
        <w:t xml:space="preserve">Restore Defaults </w:t>
      </w:r>
      <w:r>
        <w:t xml:space="preserve">and click </w:t>
      </w:r>
      <w:r>
        <w:rPr>
          <w:b/>
        </w:rPr>
        <w:t>OK</w:t>
      </w:r>
    </w:p>
    <w:p w:rsidR="004C2597" w:rsidRDefault="004C2597" w:rsidP="004C2597">
      <w:pPr>
        <w:pStyle w:val="ListParagraph"/>
        <w:ind w:left="1440"/>
        <w:rPr>
          <w:b/>
        </w:rPr>
      </w:pPr>
      <w:r w:rsidRPr="004C2597">
        <w:rPr>
          <w:b/>
          <w:noProof/>
          <w:lang w:eastAsia="en-US"/>
        </w:rPr>
        <w:drawing>
          <wp:anchor distT="0" distB="0" distL="114300" distR="114300" simplePos="0" relativeHeight="251670528" behindDoc="0" locked="0" layoutInCell="1" allowOverlap="1" wp14:anchorId="7D8EAFCA" wp14:editId="65FAD5A9">
            <wp:simplePos x="0" y="0"/>
            <wp:positionH relativeFrom="margin">
              <wp:posOffset>907084</wp:posOffset>
            </wp:positionH>
            <wp:positionV relativeFrom="paragraph">
              <wp:posOffset>105105</wp:posOffset>
            </wp:positionV>
            <wp:extent cx="2553005" cy="1103674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05" cy="1103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2597" w:rsidRDefault="004C2597" w:rsidP="004C2597">
      <w:pPr>
        <w:pStyle w:val="ListParagraph"/>
        <w:ind w:left="1440"/>
        <w:rPr>
          <w:b/>
        </w:rPr>
      </w:pPr>
    </w:p>
    <w:p w:rsidR="004C2597" w:rsidRDefault="004C2597" w:rsidP="004C2597">
      <w:pPr>
        <w:pStyle w:val="ListParagraph"/>
        <w:ind w:left="1440"/>
        <w:rPr>
          <w:b/>
        </w:rPr>
      </w:pPr>
    </w:p>
    <w:p w:rsidR="004C2597" w:rsidRDefault="004C2597" w:rsidP="004C2597">
      <w:pPr>
        <w:pStyle w:val="ListParagraph"/>
        <w:ind w:left="1440"/>
        <w:rPr>
          <w:b/>
        </w:rPr>
      </w:pPr>
      <w:r w:rsidRPr="004C2597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43E4F2" wp14:editId="3AB2BEF4">
                <wp:simplePos x="0" y="0"/>
                <wp:positionH relativeFrom="column">
                  <wp:posOffset>2215287</wp:posOffset>
                </wp:positionH>
                <wp:positionV relativeFrom="paragraph">
                  <wp:posOffset>203022</wp:posOffset>
                </wp:positionV>
                <wp:extent cx="1324051" cy="431597"/>
                <wp:effectExtent l="0" t="0" r="9525" b="69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051" cy="431597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4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14EF13" id="Rectangle 2" o:spid="_x0000_s1026" style="position:absolute;margin-left:174.45pt;margin-top:16pt;width:104.25pt;height:3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" fillcolor="red" stroked="f" strokeweight="1pt">
                <v:fill opacity="9252f"/>
              </v:rect>
            </w:pict>
          </mc:Fallback>
        </mc:AlternateContent>
      </w:r>
    </w:p>
    <w:p w:rsidR="004C2597" w:rsidRDefault="004C2597" w:rsidP="004C2597">
      <w:pPr>
        <w:pStyle w:val="ListParagraph"/>
        <w:ind w:left="1440"/>
        <w:rPr>
          <w:b/>
        </w:rPr>
      </w:pPr>
    </w:p>
    <w:p w:rsidR="004C2597" w:rsidRDefault="004C2597" w:rsidP="004C2597">
      <w:pPr>
        <w:pStyle w:val="ListParagraph"/>
        <w:ind w:left="1440"/>
        <w:rPr>
          <w:b/>
        </w:rPr>
      </w:pPr>
    </w:p>
    <w:p w:rsidR="004C2597" w:rsidRDefault="004C2597" w:rsidP="004C2597">
      <w:pPr>
        <w:pStyle w:val="ListParagraph"/>
        <w:ind w:left="1440"/>
        <w:rPr>
          <w:b/>
        </w:rPr>
      </w:pPr>
    </w:p>
    <w:p w:rsidR="004C2597" w:rsidRDefault="004C2597" w:rsidP="004C2597">
      <w:pPr>
        <w:pStyle w:val="ListParagraph"/>
        <w:ind w:left="1440"/>
        <w:rPr>
          <w:b/>
        </w:rPr>
      </w:pPr>
    </w:p>
    <w:p w:rsidR="004C2597" w:rsidRDefault="004C2597" w:rsidP="004C2597">
      <w:pPr>
        <w:pStyle w:val="ListParagraph"/>
        <w:ind w:left="1440"/>
        <w:rPr>
          <w:b/>
        </w:rPr>
      </w:pPr>
    </w:p>
    <w:p w:rsidR="004C2597" w:rsidRDefault="004C2597" w:rsidP="004C2597">
      <w:pPr>
        <w:pStyle w:val="ListParagraph"/>
        <w:ind w:left="1440"/>
        <w:rPr>
          <w:b/>
        </w:rPr>
      </w:pPr>
    </w:p>
    <w:p w:rsidR="004C2597" w:rsidRDefault="004C2597" w:rsidP="004C2597">
      <w:pPr>
        <w:pStyle w:val="ListParagraph"/>
        <w:ind w:left="1440"/>
        <w:rPr>
          <w:b/>
        </w:rPr>
      </w:pPr>
    </w:p>
    <w:p w:rsidR="004C2597" w:rsidRDefault="004C2597" w:rsidP="004C2597">
      <w:pPr>
        <w:pStyle w:val="ListParagraph"/>
        <w:ind w:left="1440"/>
        <w:rPr>
          <w:b/>
        </w:rPr>
      </w:pPr>
    </w:p>
    <w:p w:rsidR="004C2597" w:rsidRDefault="004C2597" w:rsidP="004C2597">
      <w:pPr>
        <w:pStyle w:val="ListParagraph"/>
        <w:ind w:left="1440"/>
        <w:rPr>
          <w:b/>
        </w:rPr>
      </w:pPr>
    </w:p>
    <w:p w:rsidR="004C2597" w:rsidRDefault="004C2597" w:rsidP="004C2597">
      <w:pPr>
        <w:pStyle w:val="ListParagraph"/>
        <w:ind w:left="1440"/>
        <w:rPr>
          <w:b/>
        </w:rPr>
      </w:pPr>
    </w:p>
    <w:p w:rsidR="004C2597" w:rsidRDefault="004C2597" w:rsidP="004C2597">
      <w:pPr>
        <w:pStyle w:val="ListParagraph"/>
        <w:ind w:left="1440"/>
        <w:rPr>
          <w:b/>
        </w:rPr>
      </w:pPr>
    </w:p>
    <w:p w:rsidR="004C2597" w:rsidRPr="004C2597" w:rsidRDefault="004C2597" w:rsidP="004C2597">
      <w:pPr>
        <w:pStyle w:val="ListParagraph"/>
        <w:ind w:left="1440"/>
        <w:rPr>
          <w:b/>
        </w:rPr>
      </w:pPr>
    </w:p>
    <w:p w:rsidR="00092886" w:rsidRDefault="00092886" w:rsidP="004C2597">
      <w:pPr>
        <w:pStyle w:val="Heading1"/>
        <w:numPr>
          <w:ilvl w:val="0"/>
          <w:numId w:val="13"/>
        </w:numPr>
      </w:pPr>
      <w:bookmarkStart w:id="3" w:name="_Toc436798603"/>
      <w:r>
        <w:t>Sending a file</w:t>
      </w:r>
      <w:bookmarkEnd w:id="3"/>
    </w:p>
    <w:p w:rsidR="00092886" w:rsidRDefault="00092886" w:rsidP="00092886">
      <w:pPr>
        <w:ind w:left="360"/>
      </w:pPr>
    </w:p>
    <w:p w:rsidR="00092886" w:rsidRDefault="00092886" w:rsidP="00092886">
      <w:pPr>
        <w:pStyle w:val="ListParagraph"/>
        <w:numPr>
          <w:ilvl w:val="0"/>
          <w:numId w:val="20"/>
        </w:numPr>
      </w:pPr>
      <w:r>
        <w:t xml:space="preserve">To </w:t>
      </w:r>
      <w:r w:rsidRPr="00092886">
        <w:rPr>
          <w:b/>
        </w:rPr>
        <w:t>open a file</w:t>
      </w:r>
      <w:r>
        <w:t>, simply press on the open button located in the middle of the application.</w:t>
      </w:r>
    </w:p>
    <w:p w:rsidR="00092886" w:rsidRDefault="00092886" w:rsidP="00092886">
      <w:pPr>
        <w:pStyle w:val="ListParagraph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8070B6" wp14:editId="0470B8CF">
                <wp:simplePos x="0" y="0"/>
                <wp:positionH relativeFrom="column">
                  <wp:posOffset>342088</wp:posOffset>
                </wp:positionH>
                <wp:positionV relativeFrom="paragraph">
                  <wp:posOffset>168122</wp:posOffset>
                </wp:positionV>
                <wp:extent cx="1324051" cy="431597"/>
                <wp:effectExtent l="0" t="0" r="9525" b="69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051" cy="431597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4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11EEB2" id="Rectangle 4" o:spid="_x0000_s1026" style="position:absolute;margin-left:26.95pt;margin-top:13.25pt;width:104.25pt;height:3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" fillcolor="red" stroked="f" strokeweight="1pt">
                <v:fill opacity="9252f"/>
              </v:rect>
            </w:pict>
          </mc:Fallback>
        </mc:AlternateContent>
      </w:r>
    </w:p>
    <w:p w:rsidR="00092886" w:rsidRPr="00092886" w:rsidRDefault="00092886" w:rsidP="00092886">
      <w:pPr>
        <w:pStyle w:val="ListParagraph"/>
      </w:pPr>
      <w:r>
        <w:rPr>
          <w:noProof/>
          <w:lang w:eastAsia="en-US"/>
        </w:rPr>
        <w:drawing>
          <wp:inline distT="0" distB="0" distL="0" distR="0" wp14:anchorId="0348CEC7" wp14:editId="4DB49C19">
            <wp:extent cx="1114026" cy="11704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0753" cy="117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886" w:rsidRDefault="00092886" w:rsidP="00092886"/>
    <w:p w:rsidR="00092886" w:rsidRDefault="004C2597" w:rsidP="004C2597">
      <w:pPr>
        <w:pStyle w:val="ListParagraph"/>
        <w:numPr>
          <w:ilvl w:val="0"/>
          <w:numId w:val="20"/>
        </w:numPr>
        <w:tabs>
          <w:tab w:val="left" w:pos="5818"/>
        </w:tabs>
      </w:pPr>
      <w:r>
        <w:rPr>
          <w:noProof/>
          <w:lang w:eastAsia="en-US"/>
        </w:rPr>
        <w:drawing>
          <wp:anchor distT="0" distB="0" distL="114300" distR="114300" simplePos="0" relativeHeight="251672576" behindDoc="0" locked="0" layoutInCell="1" allowOverlap="1" wp14:anchorId="4D51A76B" wp14:editId="5090A4F0">
            <wp:simplePos x="0" y="0"/>
            <wp:positionH relativeFrom="column">
              <wp:posOffset>424180</wp:posOffset>
            </wp:positionH>
            <wp:positionV relativeFrom="paragraph">
              <wp:posOffset>489306</wp:posOffset>
            </wp:positionV>
            <wp:extent cx="3756355" cy="1733301"/>
            <wp:effectExtent l="0" t="0" r="0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355" cy="1733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An open file dialog appears and you are able to select a text file located in your directories.</w:t>
      </w:r>
    </w:p>
    <w:p w:rsidR="004C2597" w:rsidRDefault="004C2597" w:rsidP="004C2597">
      <w:pPr>
        <w:tabs>
          <w:tab w:val="left" w:pos="5818"/>
        </w:tabs>
      </w:pPr>
    </w:p>
    <w:p w:rsidR="004C2597" w:rsidRPr="00092886" w:rsidRDefault="004C2597" w:rsidP="004C2597">
      <w:pPr>
        <w:tabs>
          <w:tab w:val="left" w:pos="5818"/>
        </w:tabs>
      </w:pPr>
    </w:p>
    <w:p w:rsidR="002A4258" w:rsidRDefault="002A4258" w:rsidP="002A4258"/>
    <w:p w:rsidR="004C2597" w:rsidRDefault="004C2597" w:rsidP="002A4258"/>
    <w:p w:rsidR="004C2597" w:rsidRDefault="004C2597" w:rsidP="002A4258"/>
    <w:p w:rsidR="004C2597" w:rsidRDefault="004C2597" w:rsidP="002A4258"/>
    <w:p w:rsidR="004C2597" w:rsidRDefault="004C2597" w:rsidP="002A4258"/>
    <w:p w:rsidR="009E1E75" w:rsidRDefault="009E1E75" w:rsidP="009E1E75">
      <w:pPr>
        <w:pStyle w:val="ListParagraph"/>
        <w:numPr>
          <w:ilvl w:val="0"/>
          <w:numId w:val="20"/>
        </w:numPr>
      </w:pPr>
      <w:r>
        <w:t>Open the file and the content is displayed on the left window.</w:t>
      </w:r>
    </w:p>
    <w:p w:rsidR="009E1E75" w:rsidRDefault="009E1E75" w:rsidP="009E1E75"/>
    <w:p w:rsidR="009E1E75" w:rsidRDefault="009E1E75" w:rsidP="009E1E75">
      <w:pPr>
        <w:pStyle w:val="ListParagraph"/>
        <w:numPr>
          <w:ilvl w:val="0"/>
          <w:numId w:val="20"/>
        </w:numPr>
      </w:pPr>
      <w:r>
        <w:t xml:space="preserve">Once the file is done loading on the window, click the Send button to begin </w:t>
      </w:r>
      <w:r w:rsidRPr="009E1E75">
        <w:rPr>
          <w:b/>
        </w:rPr>
        <w:t>sending</w:t>
      </w:r>
      <w:r>
        <w:t>.</w:t>
      </w:r>
    </w:p>
    <w:p w:rsidR="009E1E75" w:rsidRDefault="009E1E75" w:rsidP="009E1E75">
      <w:pPr>
        <w:pStyle w:val="ListParagraph"/>
      </w:pPr>
    </w:p>
    <w:p w:rsidR="009E1E75" w:rsidRDefault="009E1E75" w:rsidP="009E1E75">
      <w:pPr>
        <w:pStyle w:val="ListParagraph"/>
      </w:pPr>
    </w:p>
    <w:p w:rsidR="00A853C7" w:rsidRDefault="00A853C7" w:rsidP="009E1E75">
      <w:pPr>
        <w:pStyle w:val="ListParagraph"/>
      </w:pPr>
    </w:p>
    <w:p w:rsidR="00A853C7" w:rsidRDefault="00A853C7" w:rsidP="009E1E75">
      <w:pPr>
        <w:pStyle w:val="ListParagraph"/>
      </w:pPr>
    </w:p>
    <w:p w:rsidR="00A853C7" w:rsidRDefault="00A853C7" w:rsidP="009E1E75">
      <w:pPr>
        <w:pStyle w:val="ListParagraph"/>
      </w:pPr>
    </w:p>
    <w:p w:rsidR="004C2597" w:rsidRDefault="004C2597" w:rsidP="004C2597">
      <w:pPr>
        <w:pStyle w:val="Heading1"/>
        <w:numPr>
          <w:ilvl w:val="0"/>
          <w:numId w:val="13"/>
        </w:numPr>
      </w:pPr>
      <w:bookmarkStart w:id="4" w:name="_Toc436798604"/>
      <w:r>
        <w:lastRenderedPageBreak/>
        <w:t>Receiving a file</w:t>
      </w:r>
      <w:bookmarkEnd w:id="4"/>
    </w:p>
    <w:p w:rsidR="004C2597" w:rsidRDefault="004C2597" w:rsidP="002A4258"/>
    <w:p w:rsidR="004C2597" w:rsidRDefault="004C2597" w:rsidP="004C2597">
      <w:pPr>
        <w:pStyle w:val="ListParagraph"/>
        <w:numPr>
          <w:ilvl w:val="0"/>
          <w:numId w:val="22"/>
        </w:numPr>
      </w:pPr>
      <w:r>
        <w:t>Assuming the communication settings is the same on both sides, once the sender clicks sends. The receiver side receives the packets one at a time and displays it on the right window.</w:t>
      </w:r>
    </w:p>
    <w:p w:rsidR="00E80F45" w:rsidRDefault="00E80F45" w:rsidP="00E80F45">
      <w:bookmarkStart w:id="5" w:name="_GoBack"/>
      <w:bookmarkEnd w:id="5"/>
    </w:p>
    <w:p w:rsidR="00E80F45" w:rsidRDefault="00E80F45" w:rsidP="000159D0">
      <w:pPr>
        <w:pStyle w:val="Heading1"/>
        <w:numPr>
          <w:ilvl w:val="0"/>
          <w:numId w:val="13"/>
        </w:numPr>
      </w:pPr>
      <w:bookmarkStart w:id="6" w:name="_Toc436798605"/>
      <w:r>
        <w:t>Statistics</w:t>
      </w:r>
      <w:bookmarkEnd w:id="6"/>
    </w:p>
    <w:p w:rsidR="00E80F45" w:rsidRDefault="00E80F45" w:rsidP="00E80F45"/>
    <w:p w:rsidR="00E80F45" w:rsidRDefault="00E80F45" w:rsidP="00E80F45">
      <w:pPr>
        <w:pStyle w:val="ListParagraph"/>
        <w:numPr>
          <w:ilvl w:val="0"/>
          <w:numId w:val="23"/>
        </w:numPr>
      </w:pPr>
      <w:r>
        <w:t>Packet statistics are updated live in the Stats box. Check out the screenshot below.</w:t>
      </w:r>
    </w:p>
    <w:p w:rsidR="00E80F45" w:rsidRDefault="00E80F45" w:rsidP="00E80F45">
      <w:pPr>
        <w:pStyle w:val="ListParagraph"/>
      </w:pPr>
    </w:p>
    <w:p w:rsidR="00E80F45" w:rsidRPr="00E80F45" w:rsidRDefault="00E80F45" w:rsidP="00E80F45">
      <w:pPr>
        <w:pStyle w:val="ListParagraph"/>
      </w:pPr>
      <w:r>
        <w:rPr>
          <w:noProof/>
          <w:lang w:eastAsia="en-US"/>
        </w:rPr>
        <w:drawing>
          <wp:inline distT="0" distB="0" distL="0" distR="0" wp14:anchorId="1443EC68" wp14:editId="0BFC1D26">
            <wp:extent cx="2456856" cy="1199693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2960" cy="120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F45" w:rsidRDefault="00E80F45" w:rsidP="00E80F45"/>
    <w:sectPr w:rsidR="00E80F45" w:rsidSect="003B08D7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D83" w:rsidRDefault="00EB7D83">
      <w:pPr>
        <w:spacing w:after="0" w:line="240" w:lineRule="auto"/>
      </w:pPr>
      <w:r>
        <w:separator/>
      </w:r>
    </w:p>
  </w:endnote>
  <w:endnote w:type="continuationSeparator" w:id="0">
    <w:p w:rsidR="00EB7D83" w:rsidRDefault="00EB7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D83" w:rsidRDefault="00EB7D83">
      <w:pPr>
        <w:spacing w:after="0" w:line="240" w:lineRule="auto"/>
      </w:pPr>
      <w:r>
        <w:separator/>
      </w:r>
    </w:p>
  </w:footnote>
  <w:footnote w:type="continuationSeparator" w:id="0">
    <w:p w:rsidR="00EB7D83" w:rsidRDefault="00EB7D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D466A"/>
    <w:multiLevelType w:val="hybridMultilevel"/>
    <w:tmpl w:val="33361C6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2F6A0E"/>
    <w:multiLevelType w:val="hybridMultilevel"/>
    <w:tmpl w:val="71789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579FA"/>
    <w:multiLevelType w:val="hybridMultilevel"/>
    <w:tmpl w:val="6D920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21EA4"/>
    <w:multiLevelType w:val="hybridMultilevel"/>
    <w:tmpl w:val="6E985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A52F2"/>
    <w:multiLevelType w:val="multilevel"/>
    <w:tmpl w:val="9E70945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5" w15:restartNumberingAfterBreak="0">
    <w:nsid w:val="515560C2"/>
    <w:multiLevelType w:val="hybridMultilevel"/>
    <w:tmpl w:val="8A8A6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2499E"/>
    <w:multiLevelType w:val="hybridMultilevel"/>
    <w:tmpl w:val="E39EB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6755C"/>
    <w:multiLevelType w:val="hybridMultilevel"/>
    <w:tmpl w:val="D5E67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FF2733"/>
    <w:multiLevelType w:val="hybridMultilevel"/>
    <w:tmpl w:val="0AD87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62718E"/>
    <w:multiLevelType w:val="hybridMultilevel"/>
    <w:tmpl w:val="6D7C9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2E3088"/>
    <w:multiLevelType w:val="hybridMultilevel"/>
    <w:tmpl w:val="F5F08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  <w:lvlOverride w:ilvl="0">
      <w:startOverride w:val="1"/>
    </w:lvlOverride>
  </w:num>
  <w:num w:numId="14">
    <w:abstractNumId w:val="1"/>
  </w:num>
  <w:num w:numId="15">
    <w:abstractNumId w:val="7"/>
  </w:num>
  <w:num w:numId="16">
    <w:abstractNumId w:val="5"/>
  </w:num>
  <w:num w:numId="17">
    <w:abstractNumId w:val="3"/>
  </w:num>
  <w:num w:numId="18">
    <w:abstractNumId w:val="0"/>
  </w:num>
  <w:num w:numId="19">
    <w:abstractNumId w:val="8"/>
  </w:num>
  <w:num w:numId="20">
    <w:abstractNumId w:val="10"/>
  </w:num>
  <w:num w:numId="21">
    <w:abstractNumId w:val="9"/>
  </w:num>
  <w:num w:numId="22">
    <w:abstractNumId w:val="11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D7"/>
    <w:rsid w:val="00026814"/>
    <w:rsid w:val="00051E80"/>
    <w:rsid w:val="000904E1"/>
    <w:rsid w:val="00092886"/>
    <w:rsid w:val="000A4281"/>
    <w:rsid w:val="000C26BC"/>
    <w:rsid w:val="002509D4"/>
    <w:rsid w:val="00282F9D"/>
    <w:rsid w:val="002A4258"/>
    <w:rsid w:val="002B34CF"/>
    <w:rsid w:val="002C5FEC"/>
    <w:rsid w:val="002E01BA"/>
    <w:rsid w:val="002F5652"/>
    <w:rsid w:val="002F6AD2"/>
    <w:rsid w:val="0030421F"/>
    <w:rsid w:val="00327422"/>
    <w:rsid w:val="00360D98"/>
    <w:rsid w:val="003B08D7"/>
    <w:rsid w:val="003D096C"/>
    <w:rsid w:val="004274CA"/>
    <w:rsid w:val="004A3E7A"/>
    <w:rsid w:val="004B65D3"/>
    <w:rsid w:val="004C2597"/>
    <w:rsid w:val="004F77BD"/>
    <w:rsid w:val="00524727"/>
    <w:rsid w:val="00531684"/>
    <w:rsid w:val="00593028"/>
    <w:rsid w:val="005E5A52"/>
    <w:rsid w:val="006072A4"/>
    <w:rsid w:val="0062757F"/>
    <w:rsid w:val="006947B2"/>
    <w:rsid w:val="006C3150"/>
    <w:rsid w:val="006D19AA"/>
    <w:rsid w:val="007718DC"/>
    <w:rsid w:val="00791D52"/>
    <w:rsid w:val="007C213A"/>
    <w:rsid w:val="007C3A1E"/>
    <w:rsid w:val="0082011F"/>
    <w:rsid w:val="008335FD"/>
    <w:rsid w:val="00851998"/>
    <w:rsid w:val="008E255C"/>
    <w:rsid w:val="008F1027"/>
    <w:rsid w:val="00915580"/>
    <w:rsid w:val="00936FB2"/>
    <w:rsid w:val="009B2A7E"/>
    <w:rsid w:val="009E1E75"/>
    <w:rsid w:val="00A13ED2"/>
    <w:rsid w:val="00A23831"/>
    <w:rsid w:val="00A853C7"/>
    <w:rsid w:val="00AE33B8"/>
    <w:rsid w:val="00B053A4"/>
    <w:rsid w:val="00B14528"/>
    <w:rsid w:val="00B14AE3"/>
    <w:rsid w:val="00B16CDA"/>
    <w:rsid w:val="00B35DF8"/>
    <w:rsid w:val="00B565FC"/>
    <w:rsid w:val="00C37781"/>
    <w:rsid w:val="00C41921"/>
    <w:rsid w:val="00C72B57"/>
    <w:rsid w:val="00C731FE"/>
    <w:rsid w:val="00C73F26"/>
    <w:rsid w:val="00C865A2"/>
    <w:rsid w:val="00CE4175"/>
    <w:rsid w:val="00CF437A"/>
    <w:rsid w:val="00D14949"/>
    <w:rsid w:val="00D3700A"/>
    <w:rsid w:val="00D55DC0"/>
    <w:rsid w:val="00D60156"/>
    <w:rsid w:val="00D878FC"/>
    <w:rsid w:val="00DA2B1F"/>
    <w:rsid w:val="00DA6CE4"/>
    <w:rsid w:val="00DC05DB"/>
    <w:rsid w:val="00E80F45"/>
    <w:rsid w:val="00E91914"/>
    <w:rsid w:val="00EB7D83"/>
    <w:rsid w:val="00EC093F"/>
    <w:rsid w:val="00F01E58"/>
    <w:rsid w:val="00F6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C08522-3690-4F01-B5EC-766B3393A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3A4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53A4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bCs/>
      <w:sz w:val="36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3A4"/>
    <w:rPr>
      <w:rFonts w:ascii="Segoe UI" w:eastAsiaTheme="majorEastAsia" w:hAnsi="Segoe UI" w:cstheme="majorBidi"/>
      <w:b/>
      <w:bCs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shd w:val="clear" w:color="auto" w:fill="D1EEF9" w:themeFill="accent1" w:themeFillTint="33"/>
    </w:rPr>
  </w:style>
  <w:style w:type="paragraph" w:styleId="NoSpacing">
    <w:name w:val="No Spacing"/>
    <w:link w:val="NoSpacingChar"/>
    <w:uiPriority w:val="1"/>
    <w:qFormat/>
    <w:rsid w:val="00B053A4"/>
    <w:pPr>
      <w:spacing w:after="0" w:line="240" w:lineRule="auto"/>
    </w:pPr>
    <w:rPr>
      <w:rFonts w:ascii="Segoe UI" w:hAnsi="Segoe UI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CADE4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B053A4"/>
    <w:rPr>
      <w:rFonts w:ascii="Segoe UI" w:hAnsi="Segoe U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08D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08D7"/>
    <w:rPr>
      <w:color w:val="6EAC1C" w:themeColor="hyperlink"/>
      <w:u w:val="single"/>
    </w:rPr>
  </w:style>
  <w:style w:type="table" w:styleId="TableGrid">
    <w:name w:val="Table Grid"/>
    <w:basedOn w:val="TableNormal"/>
    <w:uiPriority w:val="39"/>
    <w:rsid w:val="004B6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27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tab-span">
    <w:name w:val="apple-tab-span"/>
    <w:basedOn w:val="DefaultParagraphFont"/>
    <w:rsid w:val="00627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EA57F-50D6-4332-9CCE-01AA92283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39F4D4-9FF0-4698-B886-CF51F502A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495</TotalTime>
  <Pages>6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>COMP 3980</Company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WIRELESS PROTOCOL</dc:subject>
  <dc:creator>Oscar Kwan</dc:creator>
  <cp:keywords/>
  <dc:description/>
  <cp:lastModifiedBy>Oscar Kwan</cp:lastModifiedBy>
  <cp:revision>8</cp:revision>
  <dcterms:created xsi:type="dcterms:W3CDTF">2015-12-02T01:01:00Z</dcterms:created>
  <dcterms:modified xsi:type="dcterms:W3CDTF">2015-12-02T13:54:00Z</dcterms:modified>
  <cp:category>Assignment 2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</Properties>
</file>